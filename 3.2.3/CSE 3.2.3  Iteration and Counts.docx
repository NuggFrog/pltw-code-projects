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126E" w14:textId="4093E8BE" w:rsidR="00024CFB" w:rsidRDefault="00024CFB" w:rsidP="00024CFB">
      <w:pPr>
        <w:pStyle w:val="Title"/>
      </w:pPr>
      <w:r>
        <w:t>Submission Form</w:t>
      </w:r>
      <w:r w:rsidR="0057272A">
        <w:t xml:space="preserve"> – Nam</w:t>
      </w:r>
      <w:r w:rsidR="00141269">
        <w:t>e Elliott Rickert</w:t>
      </w:r>
    </w:p>
    <w:p w14:paraId="32B8A4BB" w14:textId="3DE5E67E" w:rsidR="008B448C" w:rsidRDefault="008B448C" w:rsidP="008B448C">
      <w:pPr>
        <w:pStyle w:val="Heading1"/>
      </w:pPr>
      <w:r>
        <w:t>It</w:t>
      </w:r>
      <w:r w:rsidR="00773724">
        <w:t>’</w:t>
      </w:r>
      <w:r>
        <w:t>s Your Turn</w:t>
      </w:r>
    </w:p>
    <w:p w14:paraId="187E94B7" w14:textId="6C2CC677" w:rsidR="00F46369" w:rsidRDefault="00F46369" w:rsidP="00F46369">
      <w:pPr>
        <w:pStyle w:val="Heading2"/>
        <w:rPr>
          <w:szCs w:val="28"/>
        </w:rPr>
      </w:pPr>
      <w:r>
        <w:rPr>
          <w:szCs w:val="28"/>
        </w:rPr>
        <w:t>Project 3.</w:t>
      </w:r>
      <w:r w:rsidR="00E52864">
        <w:rPr>
          <w:szCs w:val="28"/>
        </w:rPr>
        <w:t>2</w:t>
      </w:r>
      <w:r>
        <w:rPr>
          <w:szCs w:val="28"/>
        </w:rPr>
        <w:t>.3 Combo Menu</w:t>
      </w:r>
      <w:r w:rsidR="004E447C">
        <w:rPr>
          <w:szCs w:val="28"/>
        </w:rPr>
        <w:t xml:space="preserve"> - Revised</w:t>
      </w:r>
    </w:p>
    <w:p w14:paraId="70A6267F" w14:textId="311FC7E1" w:rsidR="006B4229" w:rsidRDefault="006B4229" w:rsidP="006B4229">
      <w:pPr>
        <w:pStyle w:val="Body"/>
      </w:pPr>
    </w:p>
    <w:p w14:paraId="447A8D45" w14:textId="77777777" w:rsidR="006B4229" w:rsidRDefault="006B4229" w:rsidP="00F51766">
      <w:pPr>
        <w:pStyle w:val="Heading4"/>
        <w:shd w:val="clear" w:color="auto" w:fill="90769D"/>
        <w:spacing w:before="0" w:after="300"/>
        <w:textAlignment w:val="baseline"/>
        <w:rPr>
          <w:rFonts w:ascii="Source Sans Pro" w:hAnsi="Source Sans Pro"/>
          <w:caps/>
          <w:color w:val="FFFFFF"/>
          <w:sz w:val="29"/>
          <w:szCs w:val="29"/>
        </w:rPr>
      </w:pPr>
      <w:r>
        <w:rPr>
          <w:rFonts w:ascii="Source Sans Pro" w:hAnsi="Source Sans Pro"/>
          <w:b/>
          <w:bCs/>
          <w:caps/>
          <w:color w:val="FFFFFF"/>
          <w:sz w:val="29"/>
          <w:szCs w:val="29"/>
        </w:rPr>
        <w:t>TASKS DESCRIPTION</w:t>
      </w:r>
    </w:p>
    <w:p w14:paraId="2C8A7B97" w14:textId="77777777" w:rsidR="006B4229" w:rsidRDefault="006B4229" w:rsidP="00F51766">
      <w:pPr>
        <w:spacing w:before="0" w:after="0" w:line="240" w:lineRule="auto"/>
        <w:textAlignment w:val="baseline"/>
        <w:rPr>
          <w:rFonts w:ascii="Source Sans Pro" w:hAnsi="Source Sans Pro"/>
          <w:color w:val="404040"/>
          <w:sz w:val="27"/>
          <w:szCs w:val="27"/>
        </w:rPr>
      </w:pPr>
      <w:r>
        <w:rPr>
          <w:rFonts w:ascii="Source Sans Pro" w:hAnsi="Source Sans Pro"/>
          <w:color w:val="404040"/>
          <w:sz w:val="27"/>
          <w:szCs w:val="27"/>
        </w:rPr>
        <w:t xml:space="preserve">Combo Menus Revisited: </w:t>
      </w:r>
      <w:proofErr w:type="gramStart"/>
      <w:r>
        <w:rPr>
          <w:rFonts w:ascii="Source Sans Pro" w:hAnsi="Source Sans Pro"/>
          <w:color w:val="404040"/>
          <w:sz w:val="27"/>
          <w:szCs w:val="27"/>
        </w:rPr>
        <w:t>Modify</w:t>
      </w:r>
      <w:proofErr w:type="gramEnd"/>
      <w:r>
        <w:rPr>
          <w:rFonts w:ascii="Source Sans Pro" w:hAnsi="Source Sans Pro"/>
          <w:color w:val="404040"/>
          <w:sz w:val="27"/>
          <w:szCs w:val="27"/>
        </w:rPr>
        <w:t xml:space="preserve"> your previously developed code to accept more than one order.</w:t>
      </w:r>
    </w:p>
    <w:p w14:paraId="2B43D263" w14:textId="77777777" w:rsidR="006B4229" w:rsidRPr="006B4229" w:rsidRDefault="006B4229" w:rsidP="006B4229">
      <w:pPr>
        <w:pStyle w:val="Body"/>
      </w:pPr>
    </w:p>
    <w:p w14:paraId="7C9C32B4" w14:textId="77777777" w:rsidR="003D1757" w:rsidRDefault="003D1757" w:rsidP="003D1757">
      <w:pPr>
        <w:pStyle w:val="SmallLineSpacewoText"/>
      </w:pP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3D1757" w:rsidRPr="0027037C" w14:paraId="5D20D07B" w14:textId="77777777">
        <w:trPr>
          <w:trHeight w:val="80"/>
          <w:tblHeader/>
          <w:jc w:val="center"/>
        </w:trPr>
        <w:tc>
          <w:tcPr>
            <w:tcW w:w="9360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left w:w="115" w:type="dxa"/>
              <w:right w:w="115" w:type="dxa"/>
            </w:tcMar>
            <w:vAlign w:val="bottom"/>
          </w:tcPr>
          <w:p w14:paraId="0F52234C" w14:textId="464E4F3A" w:rsidR="003D1757" w:rsidRPr="0027037C" w:rsidRDefault="00F46369">
            <w:pPr>
              <w:pStyle w:val="TableHead"/>
            </w:pPr>
            <w:r w:rsidRPr="00F46369">
              <w:t>What computer science terms keep confusing you?</w:t>
            </w:r>
          </w:p>
        </w:tc>
      </w:tr>
      <w:tr w:rsidR="003D1757" w:rsidRPr="00C47E41" w14:paraId="167E7885" w14:textId="77777777">
        <w:trPr>
          <w:trHeight w:val="1296"/>
          <w:jc w:val="center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3D6A7" w14:textId="081C7A4F" w:rsidR="003D1757" w:rsidRDefault="00872733" w:rsidP="0057272A">
            <w:pPr>
              <w:pStyle w:val="TableText"/>
            </w:pPr>
            <w:r>
              <w:t>What confuses me is why people still enjoy using assembly. Assembly is the computational version of torture for all computer scientists, software, and hardware developers alike.</w:t>
            </w:r>
          </w:p>
        </w:tc>
      </w:tr>
    </w:tbl>
    <w:p w14:paraId="0CE25478" w14:textId="77777777" w:rsidR="003D1757" w:rsidRDefault="003D1757" w:rsidP="003D1757">
      <w:pPr>
        <w:pStyle w:val="SmallLineSpacewoText"/>
      </w:pPr>
    </w:p>
    <w:p w14:paraId="0675AF48" w14:textId="77777777" w:rsidR="00E43790" w:rsidRDefault="00E43790" w:rsidP="00E43790">
      <w:pPr>
        <w:pStyle w:val="SmallLineSpacewoText"/>
      </w:pPr>
    </w:p>
    <w:p w14:paraId="4A50CBE7" w14:textId="54EE39BA" w:rsidR="007F647D" w:rsidRDefault="00A82630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>Steps 1-</w:t>
      </w:r>
      <w:r w:rsidR="005F5264">
        <w:rPr>
          <w:sz w:val="24"/>
          <w:szCs w:val="24"/>
        </w:rPr>
        <w:t>5</w:t>
      </w:r>
    </w:p>
    <w:p w14:paraId="6F4C7902" w14:textId="40424B55" w:rsidR="005934C4" w:rsidRDefault="00045626" w:rsidP="00D17805">
      <w:pPr>
        <w:pStyle w:val="SmallLineSpacewoText"/>
        <w:rPr>
          <w:sz w:val="24"/>
          <w:szCs w:val="24"/>
        </w:rPr>
      </w:pPr>
      <w:r w:rsidRPr="002B5ABD">
        <w:rPr>
          <w:sz w:val="24"/>
          <w:szCs w:val="24"/>
        </w:rPr>
        <w:t xml:space="preserve">Complete </w:t>
      </w:r>
      <w:r w:rsidR="002B5ABD" w:rsidRPr="002B5ABD">
        <w:rPr>
          <w:sz w:val="24"/>
          <w:szCs w:val="24"/>
        </w:rPr>
        <w:t>activities</w:t>
      </w:r>
      <w:r w:rsidRPr="002B5ABD">
        <w:rPr>
          <w:sz w:val="24"/>
          <w:szCs w:val="24"/>
        </w:rPr>
        <w:t xml:space="preserve"> </w:t>
      </w:r>
      <w:r w:rsidR="002B5ABD" w:rsidRPr="002B5ABD">
        <w:rPr>
          <w:sz w:val="24"/>
          <w:szCs w:val="24"/>
        </w:rPr>
        <w:t xml:space="preserve">in </w:t>
      </w:r>
      <w:r w:rsidR="006363D9">
        <w:rPr>
          <w:sz w:val="24"/>
          <w:szCs w:val="24"/>
        </w:rPr>
        <w:t xml:space="preserve">the </w:t>
      </w:r>
      <w:r w:rsidR="002B5ABD" w:rsidRPr="002B5ABD">
        <w:rPr>
          <w:sz w:val="24"/>
          <w:szCs w:val="24"/>
        </w:rPr>
        <w:t>steps</w:t>
      </w:r>
      <w:r w:rsidR="006363D9">
        <w:rPr>
          <w:sz w:val="24"/>
          <w:szCs w:val="24"/>
        </w:rPr>
        <w:t xml:space="preserve"> </w:t>
      </w:r>
      <w:r w:rsidR="002B5ABD" w:rsidRPr="002B5ABD">
        <w:rPr>
          <w:sz w:val="24"/>
          <w:szCs w:val="24"/>
        </w:rPr>
        <w:t xml:space="preserve">and save to your </w:t>
      </w:r>
      <w:proofErr w:type="gramStart"/>
      <w:r w:rsidR="002B5ABD" w:rsidRPr="002B5ABD">
        <w:rPr>
          <w:sz w:val="24"/>
          <w:szCs w:val="24"/>
        </w:rPr>
        <w:t>Trinkets</w:t>
      </w:r>
      <w:proofErr w:type="gramEnd"/>
    </w:p>
    <w:p w14:paraId="44CF57DC" w14:textId="616A62A5" w:rsidR="002B5ABD" w:rsidRDefault="002B5ABD" w:rsidP="00D17805">
      <w:pPr>
        <w:pStyle w:val="SmallLineSpacewoText"/>
        <w:rPr>
          <w:sz w:val="24"/>
          <w:szCs w:val="24"/>
        </w:rPr>
      </w:pPr>
    </w:p>
    <w:p w14:paraId="495737F8" w14:textId="4BF876D8" w:rsidR="002B5ABD" w:rsidRDefault="00CB714E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>Define the purpose of the Range Function</w:t>
      </w:r>
      <w:r w:rsidR="007C69E6">
        <w:rPr>
          <w:sz w:val="24"/>
          <w:szCs w:val="24"/>
        </w:rPr>
        <w:t xml:space="preserve">.  Explain the required </w:t>
      </w:r>
      <w:r w:rsidR="006363D9">
        <w:rPr>
          <w:sz w:val="24"/>
          <w:szCs w:val="24"/>
        </w:rPr>
        <w:t>syntax.</w:t>
      </w:r>
    </w:p>
    <w:p w14:paraId="15F40E71" w14:textId="21933B13" w:rsidR="006363D9" w:rsidRDefault="002E26E2" w:rsidP="00D17805">
      <w:pPr>
        <w:pStyle w:val="SmallLineSpacewoText"/>
        <w:rPr>
          <w:sz w:val="24"/>
          <w:szCs w:val="24"/>
        </w:rPr>
      </w:pPr>
      <w:r w:rsidRPr="002E26E2">
        <w:rPr>
          <w:sz w:val="24"/>
          <w:szCs w:val="24"/>
        </w:rPr>
        <w:t>Returns a range from start to stop, incrementing by the value of step</w:t>
      </w:r>
      <w:r>
        <w:rPr>
          <w:sz w:val="24"/>
          <w:szCs w:val="24"/>
        </w:rPr>
        <w:t xml:space="preserve">, Syntax is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start, stop [, step])</w:t>
      </w:r>
    </w:p>
    <w:p w14:paraId="3C01F562" w14:textId="57AC7416" w:rsidR="006363D9" w:rsidRDefault="006363D9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 xml:space="preserve">Steps </w:t>
      </w:r>
      <w:r w:rsidR="00383C7B">
        <w:rPr>
          <w:sz w:val="24"/>
          <w:szCs w:val="24"/>
        </w:rPr>
        <w:t>6</w:t>
      </w:r>
      <w:r w:rsidR="00C24F4B">
        <w:rPr>
          <w:sz w:val="24"/>
          <w:szCs w:val="24"/>
        </w:rPr>
        <w:t>-9</w:t>
      </w:r>
    </w:p>
    <w:p w14:paraId="0DEE561F" w14:textId="63DF0DF9" w:rsidR="00581FB3" w:rsidRDefault="007856E0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 xml:space="preserve">Complete the programming for each step and </w:t>
      </w:r>
      <w:r w:rsidR="00404CF3">
        <w:rPr>
          <w:sz w:val="24"/>
          <w:szCs w:val="24"/>
        </w:rPr>
        <w:t>copy your code here for each iteration.</w:t>
      </w:r>
    </w:p>
    <w:p w14:paraId="7F27FE6B" w14:textId="77777777" w:rsidR="00ED5250" w:rsidRDefault="00ED5250" w:rsidP="00D17805">
      <w:pPr>
        <w:pStyle w:val="SmallLineSpacewoText"/>
        <w:rPr>
          <w:sz w:val="24"/>
          <w:szCs w:val="24"/>
        </w:rPr>
      </w:pPr>
    </w:p>
    <w:p w14:paraId="67BC0B8C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7)</w:t>
      </w:r>
    </w:p>
    <w:p w14:paraId="3413F08C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1,8)</w:t>
      </w:r>
    </w:p>
    <w:p w14:paraId="7BFFF9E8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0,40,5)</w:t>
      </w:r>
    </w:p>
    <w:p w14:paraId="26232B53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0,16,3)</w:t>
      </w:r>
    </w:p>
    <w:p w14:paraId="2E41D450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0,-10,-2)</w:t>
      </w:r>
    </w:p>
    <w:p w14:paraId="2E7ACDA4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#</w:t>
      </w: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0)</w:t>
      </w:r>
    </w:p>
    <w:p w14:paraId="382FD87B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proofErr w:type="gramStart"/>
      <w:r w:rsidRPr="00ED5250">
        <w:rPr>
          <w:sz w:val="24"/>
          <w:szCs w:val="24"/>
        </w:rPr>
        <w:t>range(</w:t>
      </w:r>
      <w:proofErr w:type="gramEnd"/>
      <w:r w:rsidRPr="00ED5250">
        <w:rPr>
          <w:sz w:val="24"/>
          <w:szCs w:val="24"/>
        </w:rPr>
        <w:t>1,0)</w:t>
      </w:r>
    </w:p>
    <w:p w14:paraId="1E90C09A" w14:textId="77777777" w:rsidR="00ED5250" w:rsidRP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 xml:space="preserve">a = list(a) </w:t>
      </w:r>
    </w:p>
    <w:p w14:paraId="5E23B180" w14:textId="3C583D77" w:rsidR="00ED5250" w:rsidRDefault="00ED5250" w:rsidP="00ED5250">
      <w:pPr>
        <w:pStyle w:val="SmallLineSpacewoText"/>
        <w:rPr>
          <w:sz w:val="24"/>
          <w:szCs w:val="24"/>
        </w:rPr>
      </w:pPr>
      <w:r w:rsidRPr="00ED5250">
        <w:rPr>
          <w:sz w:val="24"/>
          <w:szCs w:val="24"/>
        </w:rPr>
        <w:t>print(a)</w:t>
      </w:r>
    </w:p>
    <w:p w14:paraId="203ADBF8" w14:textId="77777777" w:rsidR="00ED5250" w:rsidRDefault="00ED5250" w:rsidP="00ED5250">
      <w:pPr>
        <w:pStyle w:val="SmallLineSpacewoText"/>
        <w:rPr>
          <w:sz w:val="24"/>
          <w:szCs w:val="24"/>
        </w:rPr>
      </w:pPr>
    </w:p>
    <w:p w14:paraId="0693970C" w14:textId="7C76F3F5" w:rsidR="00271397" w:rsidRDefault="001C1CEF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>Step 10-12</w:t>
      </w:r>
    </w:p>
    <w:p w14:paraId="7A79EF98" w14:textId="2D4C3890" w:rsidR="0078053F" w:rsidRDefault="0078053F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 xml:space="preserve">Review the information in Steps 10 and 11.  </w:t>
      </w:r>
      <w:r w:rsidR="00B46945">
        <w:rPr>
          <w:sz w:val="24"/>
          <w:szCs w:val="24"/>
        </w:rPr>
        <w:t xml:space="preserve">Complete the programming </w:t>
      </w:r>
      <w:r w:rsidR="00B95F1B">
        <w:rPr>
          <w:sz w:val="24"/>
          <w:szCs w:val="24"/>
        </w:rPr>
        <w:t>in Step 12 using while loop</w:t>
      </w:r>
      <w:r w:rsidR="00DC60FA">
        <w:rPr>
          <w:sz w:val="24"/>
          <w:szCs w:val="24"/>
        </w:rPr>
        <w:t>.  Copy and paste your code here for Step 12.</w:t>
      </w:r>
    </w:p>
    <w:p w14:paraId="4C45A05F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 xml:space="preserve">a = </w:t>
      </w:r>
      <w:proofErr w:type="gramStart"/>
      <w:r w:rsidRPr="00971F02">
        <w:rPr>
          <w:sz w:val="24"/>
          <w:szCs w:val="24"/>
        </w:rPr>
        <w:t>range(</w:t>
      </w:r>
      <w:proofErr w:type="gramEnd"/>
      <w:r w:rsidRPr="00971F02">
        <w:rPr>
          <w:sz w:val="24"/>
          <w:szCs w:val="24"/>
        </w:rPr>
        <w:t>1, 6)</w:t>
      </w:r>
    </w:p>
    <w:p w14:paraId="2626390D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lastRenderedPageBreak/>
        <w:t>a = list(a)</w:t>
      </w:r>
    </w:p>
    <w:p w14:paraId="236767B7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 xml:space="preserve">b = </w:t>
      </w:r>
      <w:proofErr w:type="gramStart"/>
      <w:r w:rsidRPr="00971F02">
        <w:rPr>
          <w:sz w:val="24"/>
          <w:szCs w:val="24"/>
        </w:rPr>
        <w:t>range(</w:t>
      </w:r>
      <w:proofErr w:type="gramEnd"/>
      <w:r w:rsidRPr="00971F02">
        <w:rPr>
          <w:sz w:val="24"/>
          <w:szCs w:val="24"/>
        </w:rPr>
        <w:t>10, 0, -1)</w:t>
      </w:r>
    </w:p>
    <w:p w14:paraId="51028F9A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b = list(b)</w:t>
      </w:r>
    </w:p>
    <w:p w14:paraId="6A4BE2A8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 xml:space="preserve">c = </w:t>
      </w:r>
      <w:proofErr w:type="gramStart"/>
      <w:r w:rsidRPr="00971F02">
        <w:rPr>
          <w:sz w:val="24"/>
          <w:szCs w:val="24"/>
        </w:rPr>
        <w:t>range(</w:t>
      </w:r>
      <w:proofErr w:type="gramEnd"/>
      <w:r w:rsidRPr="00971F02">
        <w:rPr>
          <w:sz w:val="24"/>
          <w:szCs w:val="24"/>
        </w:rPr>
        <w:t>2, 11, 2)</w:t>
      </w:r>
    </w:p>
    <w:p w14:paraId="7C432D74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c = list(c)</w:t>
      </w:r>
    </w:p>
    <w:p w14:paraId="3833C6F5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 xml:space="preserve">d = </w:t>
      </w:r>
      <w:proofErr w:type="gramStart"/>
      <w:r w:rsidRPr="00971F02">
        <w:rPr>
          <w:sz w:val="24"/>
          <w:szCs w:val="24"/>
        </w:rPr>
        <w:t>range(</w:t>
      </w:r>
      <w:proofErr w:type="gramEnd"/>
      <w:r w:rsidRPr="00971F02">
        <w:rPr>
          <w:sz w:val="24"/>
          <w:szCs w:val="24"/>
        </w:rPr>
        <w:t>9, 0, -2)</w:t>
      </w:r>
    </w:p>
    <w:p w14:paraId="35647CBF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d = list(d)</w:t>
      </w:r>
    </w:p>
    <w:p w14:paraId="6B1279C2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</w:p>
    <w:p w14:paraId="3ED60788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print(a)</w:t>
      </w:r>
    </w:p>
    <w:p w14:paraId="33EBB038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print(b)</w:t>
      </w:r>
    </w:p>
    <w:p w14:paraId="73D41694" w14:textId="77777777" w:rsidR="00971F02" w:rsidRPr="00971F02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print(c)</w:t>
      </w:r>
    </w:p>
    <w:p w14:paraId="6022A974" w14:textId="2A731B7C" w:rsidR="00DC60FA" w:rsidRDefault="00971F02" w:rsidP="00971F02">
      <w:pPr>
        <w:pStyle w:val="SmallLineSpacewoText"/>
        <w:rPr>
          <w:sz w:val="24"/>
          <w:szCs w:val="24"/>
        </w:rPr>
      </w:pPr>
      <w:r w:rsidRPr="00971F02">
        <w:rPr>
          <w:sz w:val="24"/>
          <w:szCs w:val="24"/>
        </w:rPr>
        <w:t>print(d)</w:t>
      </w:r>
    </w:p>
    <w:p w14:paraId="1C2D8060" w14:textId="213B3865" w:rsidR="00DC60FA" w:rsidRDefault="00F46007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>Steps 13-14</w:t>
      </w:r>
    </w:p>
    <w:p w14:paraId="77EF39EE" w14:textId="33E39B73" w:rsidR="00F46007" w:rsidRDefault="00CC0B7A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 xml:space="preserve">Complete these steps </w:t>
      </w:r>
      <w:r w:rsidR="00900BF7">
        <w:rPr>
          <w:sz w:val="24"/>
          <w:szCs w:val="24"/>
        </w:rPr>
        <w:t xml:space="preserve">and paste your </w:t>
      </w:r>
      <w:r w:rsidR="00B37601">
        <w:rPr>
          <w:sz w:val="24"/>
          <w:szCs w:val="24"/>
        </w:rPr>
        <w:t>code here.  Show your teacher your working code.</w:t>
      </w:r>
    </w:p>
    <w:p w14:paraId="7B5502AA" w14:textId="77777777" w:rsidR="007F647D" w:rsidRDefault="007F647D" w:rsidP="00D17805">
      <w:pPr>
        <w:pStyle w:val="SmallLineSpacewoText"/>
        <w:rPr>
          <w:sz w:val="24"/>
          <w:szCs w:val="24"/>
        </w:rPr>
      </w:pPr>
    </w:p>
    <w:p w14:paraId="1132DCE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># Init vars</w:t>
      </w:r>
    </w:p>
    <w:p w14:paraId="6750B3D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>total = (0.00)</w:t>
      </w:r>
    </w:p>
    <w:p w14:paraId="1E0F8AC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chickenPrice</w:t>
      </w:r>
      <w:proofErr w:type="spellEnd"/>
      <w:r w:rsidRPr="00933C16">
        <w:rPr>
          <w:sz w:val="24"/>
          <w:szCs w:val="24"/>
        </w:rPr>
        <w:t xml:space="preserve"> = (5.25)</w:t>
      </w:r>
    </w:p>
    <w:p w14:paraId="554CE2E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beefPrice</w:t>
      </w:r>
      <w:proofErr w:type="spellEnd"/>
      <w:r w:rsidRPr="00933C16">
        <w:rPr>
          <w:sz w:val="24"/>
          <w:szCs w:val="24"/>
        </w:rPr>
        <w:t xml:space="preserve"> = (6.25)</w:t>
      </w:r>
    </w:p>
    <w:p w14:paraId="01AA224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tofuPrice</w:t>
      </w:r>
      <w:proofErr w:type="spellEnd"/>
      <w:r w:rsidRPr="00933C16">
        <w:rPr>
          <w:sz w:val="24"/>
          <w:szCs w:val="24"/>
        </w:rPr>
        <w:t xml:space="preserve"> = (5.75)</w:t>
      </w:r>
    </w:p>
    <w:p w14:paraId="76F277A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sBevPrice</w:t>
      </w:r>
      <w:proofErr w:type="spellEnd"/>
      <w:r w:rsidRPr="00933C16">
        <w:rPr>
          <w:sz w:val="24"/>
          <w:szCs w:val="24"/>
        </w:rPr>
        <w:t xml:space="preserve"> = (1.00)</w:t>
      </w:r>
    </w:p>
    <w:p w14:paraId="4EE61F4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mBevPrice</w:t>
      </w:r>
      <w:proofErr w:type="spellEnd"/>
      <w:r w:rsidRPr="00933C16">
        <w:rPr>
          <w:sz w:val="24"/>
          <w:szCs w:val="24"/>
        </w:rPr>
        <w:t xml:space="preserve"> = (1.75)</w:t>
      </w:r>
    </w:p>
    <w:p w14:paraId="6D4B071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lBevPrice</w:t>
      </w:r>
      <w:proofErr w:type="spellEnd"/>
      <w:r w:rsidRPr="00933C16">
        <w:rPr>
          <w:sz w:val="24"/>
          <w:szCs w:val="24"/>
        </w:rPr>
        <w:t xml:space="preserve"> = (2.25)</w:t>
      </w:r>
    </w:p>
    <w:p w14:paraId="725ADEF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sFFPrice</w:t>
      </w:r>
      <w:proofErr w:type="spellEnd"/>
      <w:r w:rsidRPr="00933C16">
        <w:rPr>
          <w:sz w:val="24"/>
          <w:szCs w:val="24"/>
        </w:rPr>
        <w:t xml:space="preserve"> = (1.00)</w:t>
      </w:r>
    </w:p>
    <w:p w14:paraId="2328377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mFFPrice</w:t>
      </w:r>
      <w:proofErr w:type="spellEnd"/>
      <w:r w:rsidRPr="00933C16">
        <w:rPr>
          <w:sz w:val="24"/>
          <w:szCs w:val="24"/>
        </w:rPr>
        <w:t xml:space="preserve"> = (1.50)</w:t>
      </w:r>
    </w:p>
    <w:p w14:paraId="58E3CD2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lFFPrice</w:t>
      </w:r>
      <w:proofErr w:type="spellEnd"/>
      <w:r w:rsidRPr="00933C16">
        <w:rPr>
          <w:sz w:val="24"/>
          <w:szCs w:val="24"/>
        </w:rPr>
        <w:t xml:space="preserve"> = (2.00)</w:t>
      </w:r>
    </w:p>
    <w:p w14:paraId="3643437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kPrice</w:t>
      </w:r>
      <w:proofErr w:type="spellEnd"/>
      <w:r w:rsidRPr="00933C16">
        <w:rPr>
          <w:sz w:val="24"/>
          <w:szCs w:val="24"/>
        </w:rPr>
        <w:t xml:space="preserve"> = (0.25)</w:t>
      </w:r>
    </w:p>
    <w:p w14:paraId="4D7FF95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>order = []</w:t>
      </w:r>
    </w:p>
    <w:p w14:paraId="418D083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 True</w:t>
      </w:r>
    </w:p>
    <w:p w14:paraId="5A80499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0694277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only use the first word with the full word. For yes or no questions, answer with either Yes or No.")</w:t>
      </w:r>
    </w:p>
    <w:p w14:paraId="7CBB7CA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FAA5D9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while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== True:</w:t>
      </w:r>
    </w:p>
    <w:p w14:paraId="05D4A5C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49E765F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Iteration 1</w:t>
      </w:r>
    </w:p>
    <w:p w14:paraId="4D3F2C1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Sandwich Type Selector</w:t>
      </w:r>
    </w:p>
    <w:p w14:paraId="0B8C32A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sandwich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a Chicken Sandwich, a Beef Sandwich, a Tofu Sandwich, or nothing? ")</w:t>
      </w:r>
    </w:p>
    <w:p w14:paraId="1C7FC32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6C6F6A0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sandwich = </w:t>
      </w:r>
      <w:proofErr w:type="spellStart"/>
      <w:proofErr w:type="gramStart"/>
      <w:r w:rsidRPr="00933C16">
        <w:rPr>
          <w:sz w:val="24"/>
          <w:szCs w:val="24"/>
        </w:rPr>
        <w:t>sandwich.lower</w:t>
      </w:r>
      <w:proofErr w:type="spellEnd"/>
      <w:proofErr w:type="gramEnd"/>
      <w:r w:rsidRPr="00933C16">
        <w:rPr>
          <w:sz w:val="24"/>
          <w:szCs w:val="24"/>
        </w:rPr>
        <w:t>()</w:t>
      </w:r>
    </w:p>
    <w:p w14:paraId="0942FF0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6A3EBF2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Event Handler for sandwich</w:t>
      </w:r>
    </w:p>
    <w:p w14:paraId="0439296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if sandwich == "chicken":</w:t>
      </w:r>
    </w:p>
    <w:p w14:paraId="1FF6C25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lastRenderedPageBreak/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Chicken Sandwich for $5.25")</w:t>
      </w:r>
    </w:p>
    <w:p w14:paraId="58896C1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total = total + </w:t>
      </w:r>
      <w:proofErr w:type="spellStart"/>
      <w:r w:rsidRPr="00933C16">
        <w:rPr>
          <w:sz w:val="24"/>
          <w:szCs w:val="24"/>
        </w:rPr>
        <w:t>chickenPrice</w:t>
      </w:r>
      <w:proofErr w:type="spellEnd"/>
    </w:p>
    <w:p w14:paraId="2B04F0A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("Chicken Sandwich")</w:t>
      </w:r>
    </w:p>
    <w:p w14:paraId="7790C38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</w:p>
    <w:p w14:paraId="07AB01B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sandwich == "beef":</w:t>
      </w:r>
    </w:p>
    <w:p w14:paraId="466DAF4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Beef Sandwich for $6.25")</w:t>
      </w:r>
    </w:p>
    <w:p w14:paraId="78EB3DC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total = total + </w:t>
      </w:r>
      <w:proofErr w:type="spellStart"/>
      <w:r w:rsidRPr="00933C16">
        <w:rPr>
          <w:sz w:val="24"/>
          <w:szCs w:val="24"/>
        </w:rPr>
        <w:t>beefPrice</w:t>
      </w:r>
      <w:proofErr w:type="spellEnd"/>
    </w:p>
    <w:p w14:paraId="73AD80C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("Beef Sandwich")</w:t>
      </w:r>
    </w:p>
    <w:p w14:paraId="62319CB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</w:p>
    <w:p w14:paraId="24561DA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sandwich == "tofu":</w:t>
      </w:r>
    </w:p>
    <w:p w14:paraId="16BB7AB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Tofu Sandwich for $5.75")</w:t>
      </w:r>
    </w:p>
    <w:p w14:paraId="315F6E1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total = total + </w:t>
      </w:r>
      <w:proofErr w:type="spellStart"/>
      <w:r w:rsidRPr="00933C16">
        <w:rPr>
          <w:sz w:val="24"/>
          <w:szCs w:val="24"/>
        </w:rPr>
        <w:t>tofuPrice</w:t>
      </w:r>
      <w:proofErr w:type="spellEnd"/>
    </w:p>
    <w:p w14:paraId="350E1C6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("Tofu Sandwich")</w:t>
      </w:r>
    </w:p>
    <w:p w14:paraId="796464E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1B8092D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sandwich == "nothing":</w:t>
      </w:r>
    </w:p>
    <w:p w14:paraId="2E8E2B8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a sandwich")</w:t>
      </w:r>
    </w:p>
    <w:p w14:paraId="1F28C9B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("No Sandwich")</w:t>
      </w:r>
    </w:p>
    <w:p w14:paraId="7ACE312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</w:p>
    <w:p w14:paraId="5340018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else:</w:t>
      </w:r>
    </w:p>
    <w:p w14:paraId="59867A0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Chicken, Beef, or Tofu")</w:t>
      </w:r>
    </w:p>
    <w:p w14:paraId="1703E89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0BFE830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DF4A64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Iteration 2</w:t>
      </w:r>
    </w:p>
    <w:p w14:paraId="6D9B3D9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Drink Selector</w:t>
      </w:r>
    </w:p>
    <w:p w14:paraId="7795CCB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bevQ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a drink? ")</w:t>
      </w:r>
    </w:p>
    <w:p w14:paraId="48DBC88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2A8852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bevQ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bevQ.lower</w:t>
      </w:r>
      <w:proofErr w:type="spellEnd"/>
      <w:r w:rsidRPr="00933C16">
        <w:rPr>
          <w:sz w:val="24"/>
          <w:szCs w:val="24"/>
        </w:rPr>
        <w:t>()</w:t>
      </w:r>
    </w:p>
    <w:p w14:paraId="06085BF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09BDF5A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Drink Selection Handler</w:t>
      </w:r>
    </w:p>
    <w:p w14:paraId="5786652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if </w:t>
      </w:r>
      <w:proofErr w:type="spellStart"/>
      <w:r w:rsidRPr="00933C16">
        <w:rPr>
          <w:sz w:val="24"/>
          <w:szCs w:val="24"/>
        </w:rPr>
        <w:t>bevQ</w:t>
      </w:r>
      <w:proofErr w:type="spellEnd"/>
      <w:r w:rsidRPr="00933C16">
        <w:rPr>
          <w:sz w:val="24"/>
          <w:szCs w:val="24"/>
        </w:rPr>
        <w:t xml:space="preserve"> == "yes":</w:t>
      </w:r>
    </w:p>
    <w:p w14:paraId="59E386A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bevS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a Small, Medium, or a Large Drink? ")</w:t>
      </w:r>
    </w:p>
    <w:p w14:paraId="08B257D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CE0A76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bevS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bevS.lower</w:t>
      </w:r>
      <w:proofErr w:type="spellEnd"/>
      <w:r w:rsidRPr="00933C16">
        <w:rPr>
          <w:sz w:val="24"/>
          <w:szCs w:val="24"/>
        </w:rPr>
        <w:t>()</w:t>
      </w:r>
    </w:p>
    <w:p w14:paraId="1182DB2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641E64F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# Drink Size Selector</w:t>
      </w:r>
    </w:p>
    <w:p w14:paraId="7D147D5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if </w:t>
      </w:r>
      <w:proofErr w:type="spellStart"/>
      <w:r w:rsidRPr="00933C16">
        <w:rPr>
          <w:sz w:val="24"/>
          <w:szCs w:val="24"/>
        </w:rPr>
        <w:t>bevS</w:t>
      </w:r>
      <w:proofErr w:type="spellEnd"/>
      <w:r w:rsidRPr="00933C16">
        <w:rPr>
          <w:sz w:val="24"/>
          <w:szCs w:val="24"/>
        </w:rPr>
        <w:t xml:space="preserve"> == "small":</w:t>
      </w:r>
    </w:p>
    <w:p w14:paraId="16189CF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Small Drink for $1.00")</w:t>
      </w:r>
    </w:p>
    <w:p w14:paraId="494A720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total = total + </w:t>
      </w:r>
      <w:proofErr w:type="spellStart"/>
      <w:r w:rsidRPr="00933C16">
        <w:rPr>
          <w:sz w:val="24"/>
          <w:szCs w:val="24"/>
        </w:rPr>
        <w:t>sBevPrice</w:t>
      </w:r>
      <w:proofErr w:type="spellEnd"/>
    </w:p>
    <w:p w14:paraId="4805E05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("Small Drink")</w:t>
      </w:r>
    </w:p>
    <w:p w14:paraId="247B78D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2FD79BC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bevS</w:t>
      </w:r>
      <w:proofErr w:type="spellEnd"/>
      <w:r w:rsidRPr="00933C16">
        <w:rPr>
          <w:sz w:val="24"/>
          <w:szCs w:val="24"/>
        </w:rPr>
        <w:t xml:space="preserve"> == "medium":</w:t>
      </w:r>
    </w:p>
    <w:p w14:paraId="7D80330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Medium Drink for $1.75")</w:t>
      </w:r>
    </w:p>
    <w:p w14:paraId="3A32788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total = total + </w:t>
      </w:r>
      <w:proofErr w:type="spellStart"/>
      <w:r w:rsidRPr="00933C16">
        <w:rPr>
          <w:sz w:val="24"/>
          <w:szCs w:val="24"/>
        </w:rPr>
        <w:t>mBevPrice</w:t>
      </w:r>
      <w:proofErr w:type="spellEnd"/>
    </w:p>
    <w:p w14:paraId="3D47670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("Medium Drink")</w:t>
      </w:r>
    </w:p>
    <w:p w14:paraId="77476A8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09CE9CB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bevS</w:t>
      </w:r>
      <w:proofErr w:type="spellEnd"/>
      <w:r w:rsidRPr="00933C16">
        <w:rPr>
          <w:sz w:val="24"/>
          <w:szCs w:val="24"/>
        </w:rPr>
        <w:t xml:space="preserve"> == "large":</w:t>
      </w:r>
    </w:p>
    <w:p w14:paraId="565F63C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a Large Drink for $2.25")</w:t>
      </w:r>
    </w:p>
    <w:p w14:paraId="248301A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total = total + </w:t>
      </w:r>
      <w:proofErr w:type="spellStart"/>
      <w:r w:rsidRPr="00933C16">
        <w:rPr>
          <w:sz w:val="24"/>
          <w:szCs w:val="24"/>
        </w:rPr>
        <w:t>lBevPrice</w:t>
      </w:r>
      <w:proofErr w:type="spellEnd"/>
    </w:p>
    <w:p w14:paraId="50E397B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("Large Drink")</w:t>
      </w:r>
    </w:p>
    <w:p w14:paraId="46405A3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else:</w:t>
      </w:r>
    </w:p>
    <w:p w14:paraId="2DD0D64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Small, Medium, or Large")</w:t>
      </w:r>
    </w:p>
    <w:p w14:paraId="3FBA334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654DBC1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bevQ</w:t>
      </w:r>
      <w:proofErr w:type="spellEnd"/>
      <w:r w:rsidRPr="00933C16">
        <w:rPr>
          <w:sz w:val="24"/>
          <w:szCs w:val="24"/>
        </w:rPr>
        <w:t xml:space="preserve"> == "no":</w:t>
      </w:r>
    </w:p>
    <w:p w14:paraId="723609B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a drink")</w:t>
      </w:r>
    </w:p>
    <w:p w14:paraId="1E1F63E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("No Drink")</w:t>
      </w:r>
    </w:p>
    <w:p w14:paraId="35489E9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else:</w:t>
      </w:r>
    </w:p>
    <w:p w14:paraId="3DF7C7A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Yes or No")</w:t>
      </w:r>
    </w:p>
    <w:p w14:paraId="65B2A36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1134D6C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31F868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Iteration 3</w:t>
      </w:r>
    </w:p>
    <w:p w14:paraId="5B77B4E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French Fry Selector</w:t>
      </w:r>
    </w:p>
    <w:p w14:paraId="1A645BB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ffQ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French Fries? ")</w:t>
      </w:r>
    </w:p>
    <w:p w14:paraId="1720164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4502CF7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ffQ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ffQ.lower</w:t>
      </w:r>
      <w:proofErr w:type="spellEnd"/>
      <w:r w:rsidRPr="00933C16">
        <w:rPr>
          <w:sz w:val="24"/>
          <w:szCs w:val="24"/>
        </w:rPr>
        <w:t>()</w:t>
      </w:r>
    </w:p>
    <w:p w14:paraId="17DD30B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1BA2B05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French Fry Selection Handler</w:t>
      </w:r>
    </w:p>
    <w:p w14:paraId="4B5343C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if </w:t>
      </w:r>
      <w:proofErr w:type="spellStart"/>
      <w:r w:rsidRPr="00933C16">
        <w:rPr>
          <w:sz w:val="24"/>
          <w:szCs w:val="24"/>
        </w:rPr>
        <w:t>ffQ</w:t>
      </w:r>
      <w:proofErr w:type="spellEnd"/>
      <w:r w:rsidRPr="00933C16">
        <w:rPr>
          <w:sz w:val="24"/>
          <w:szCs w:val="24"/>
        </w:rPr>
        <w:t xml:space="preserve"> == "yes":</w:t>
      </w:r>
    </w:p>
    <w:p w14:paraId="545D260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ffS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Small, Medium, or Large Fries? ")</w:t>
      </w:r>
    </w:p>
    <w:p w14:paraId="1487CAF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882D82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ffS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ffS.lower</w:t>
      </w:r>
      <w:proofErr w:type="spellEnd"/>
      <w:r w:rsidRPr="00933C16">
        <w:rPr>
          <w:sz w:val="24"/>
          <w:szCs w:val="24"/>
        </w:rPr>
        <w:t>()</w:t>
      </w:r>
    </w:p>
    <w:p w14:paraId="0EAA0E6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2CF769E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# French Fry Size Selector</w:t>
      </w:r>
    </w:p>
    <w:p w14:paraId="2AA6664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if </w:t>
      </w:r>
      <w:proofErr w:type="spellStart"/>
      <w:r w:rsidRPr="00933C16">
        <w:rPr>
          <w:sz w:val="24"/>
          <w:szCs w:val="24"/>
        </w:rPr>
        <w:t>ffS</w:t>
      </w:r>
      <w:proofErr w:type="spellEnd"/>
      <w:r w:rsidRPr="00933C16">
        <w:rPr>
          <w:sz w:val="24"/>
          <w:szCs w:val="24"/>
        </w:rPr>
        <w:t xml:space="preserve"> == ("small"):</w:t>
      </w:r>
    </w:p>
    <w:p w14:paraId="4CAECE2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Small Fries for $1.00")</w:t>
      </w:r>
    </w:p>
    <w:p w14:paraId="692824A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r w:rsidRPr="00933C16">
        <w:rPr>
          <w:sz w:val="24"/>
          <w:szCs w:val="24"/>
        </w:rPr>
        <w:t>ffSM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to have your fries Mega Sized? ")</w:t>
      </w:r>
    </w:p>
    <w:p w14:paraId="441417F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51E8B9D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r w:rsidRPr="00933C16">
        <w:rPr>
          <w:sz w:val="24"/>
          <w:szCs w:val="24"/>
        </w:rPr>
        <w:t>ffSM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ffSM.lower</w:t>
      </w:r>
      <w:proofErr w:type="spellEnd"/>
      <w:r w:rsidRPr="00933C16">
        <w:rPr>
          <w:sz w:val="24"/>
          <w:szCs w:val="24"/>
        </w:rPr>
        <w:t>()</w:t>
      </w:r>
    </w:p>
    <w:p w14:paraId="682D8B9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65246E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if </w:t>
      </w:r>
      <w:proofErr w:type="spellStart"/>
      <w:r w:rsidRPr="00933C16">
        <w:rPr>
          <w:sz w:val="24"/>
          <w:szCs w:val="24"/>
        </w:rPr>
        <w:t>ffSM</w:t>
      </w:r>
      <w:proofErr w:type="spellEnd"/>
      <w:r w:rsidRPr="00933C16">
        <w:rPr>
          <w:sz w:val="24"/>
          <w:szCs w:val="24"/>
        </w:rPr>
        <w:t xml:space="preserve"> == ("yes"):</w:t>
      </w:r>
    </w:p>
    <w:p w14:paraId="0D76D43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Mega Fries for $2.00")</w:t>
      </w:r>
    </w:p>
    <w:p w14:paraId="22B8736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total = total + </w:t>
      </w:r>
      <w:proofErr w:type="spellStart"/>
      <w:r w:rsidRPr="00933C16">
        <w:rPr>
          <w:sz w:val="24"/>
          <w:szCs w:val="24"/>
        </w:rPr>
        <w:t>lFFPrice</w:t>
      </w:r>
      <w:proofErr w:type="spellEnd"/>
    </w:p>
    <w:p w14:paraId="193061C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("Mega Fries")</w:t>
      </w:r>
    </w:p>
    <w:p w14:paraId="7023F8F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else:</w:t>
      </w:r>
    </w:p>
    <w:p w14:paraId="2F1213B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Mega Fries")</w:t>
      </w:r>
    </w:p>
    <w:p w14:paraId="638BF99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total = total + </w:t>
      </w:r>
      <w:proofErr w:type="spellStart"/>
      <w:r w:rsidRPr="00933C16">
        <w:rPr>
          <w:sz w:val="24"/>
          <w:szCs w:val="24"/>
        </w:rPr>
        <w:t>sFFPrice</w:t>
      </w:r>
      <w:proofErr w:type="spellEnd"/>
    </w:p>
    <w:p w14:paraId="0BF253E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("Small Fries")</w:t>
      </w:r>
    </w:p>
    <w:p w14:paraId="6A8A3E3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ffS</w:t>
      </w:r>
      <w:proofErr w:type="spellEnd"/>
      <w:r w:rsidRPr="00933C16">
        <w:rPr>
          <w:sz w:val="24"/>
          <w:szCs w:val="24"/>
        </w:rPr>
        <w:t xml:space="preserve"> == ("medium"):</w:t>
      </w:r>
    </w:p>
    <w:p w14:paraId="548136F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Medium Fries for $1.50")</w:t>
      </w:r>
    </w:p>
    <w:p w14:paraId="7C25A48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lastRenderedPageBreak/>
        <w:t xml:space="preserve">            total = total + </w:t>
      </w:r>
      <w:proofErr w:type="spellStart"/>
      <w:r w:rsidRPr="00933C16">
        <w:rPr>
          <w:sz w:val="24"/>
          <w:szCs w:val="24"/>
        </w:rPr>
        <w:t>mFFPrice</w:t>
      </w:r>
      <w:proofErr w:type="spellEnd"/>
    </w:p>
    <w:p w14:paraId="4B2594E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("Medium Fries")</w:t>
      </w:r>
    </w:p>
    <w:p w14:paraId="7BCD3A4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ffS</w:t>
      </w:r>
      <w:proofErr w:type="spellEnd"/>
      <w:r w:rsidRPr="00933C16">
        <w:rPr>
          <w:sz w:val="24"/>
          <w:szCs w:val="24"/>
        </w:rPr>
        <w:t xml:space="preserve"> == ("large"):</w:t>
      </w:r>
    </w:p>
    <w:p w14:paraId="0B428F8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want Large Fries for $2.00")</w:t>
      </w:r>
    </w:p>
    <w:p w14:paraId="1388720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total = total + </w:t>
      </w:r>
      <w:proofErr w:type="spellStart"/>
      <w:r w:rsidRPr="00933C16">
        <w:rPr>
          <w:sz w:val="24"/>
          <w:szCs w:val="24"/>
        </w:rPr>
        <w:t>lFFPrice</w:t>
      </w:r>
      <w:proofErr w:type="spellEnd"/>
    </w:p>
    <w:p w14:paraId="748B3D6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("Large Fries")</w:t>
      </w:r>
    </w:p>
    <w:p w14:paraId="1CC051F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else:</w:t>
      </w:r>
    </w:p>
    <w:p w14:paraId="19165D8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Small, Medium, or Large")</w:t>
      </w:r>
    </w:p>
    <w:p w14:paraId="0A0FFA1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21F9EE3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ffQ</w:t>
      </w:r>
      <w:proofErr w:type="spellEnd"/>
      <w:r w:rsidRPr="00933C16">
        <w:rPr>
          <w:sz w:val="24"/>
          <w:szCs w:val="24"/>
        </w:rPr>
        <w:t xml:space="preserve"> == ("no"):</w:t>
      </w:r>
    </w:p>
    <w:p w14:paraId="0C35889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French Fries")</w:t>
      </w:r>
    </w:p>
    <w:p w14:paraId="7CC6721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("No Fries")</w:t>
      </w:r>
    </w:p>
    <w:p w14:paraId="641460C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else:</w:t>
      </w:r>
    </w:p>
    <w:p w14:paraId="7CD2A75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Yes or No")</w:t>
      </w:r>
    </w:p>
    <w:p w14:paraId="386B5D2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09E2386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469B867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Iteration 4</w:t>
      </w:r>
    </w:p>
    <w:p w14:paraId="5782470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Ketchup Selector</w:t>
      </w:r>
    </w:p>
    <w:p w14:paraId="3BEC333C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kS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Ketchup Packets? ")</w:t>
      </w:r>
    </w:p>
    <w:p w14:paraId="6F764E2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28A1015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kS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proofErr w:type="gramStart"/>
      <w:r w:rsidRPr="00933C16">
        <w:rPr>
          <w:sz w:val="24"/>
          <w:szCs w:val="24"/>
        </w:rPr>
        <w:t>kS.lower</w:t>
      </w:r>
      <w:proofErr w:type="spellEnd"/>
      <w:proofErr w:type="gramEnd"/>
      <w:r w:rsidRPr="00933C16">
        <w:rPr>
          <w:sz w:val="24"/>
          <w:szCs w:val="24"/>
        </w:rPr>
        <w:t>()</w:t>
      </w:r>
    </w:p>
    <w:p w14:paraId="43BD320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4C363FE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Ketchup Selection Handler</w:t>
      </w:r>
    </w:p>
    <w:p w14:paraId="583EE56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if </w:t>
      </w:r>
      <w:proofErr w:type="spellStart"/>
      <w:r w:rsidRPr="00933C16">
        <w:rPr>
          <w:sz w:val="24"/>
          <w:szCs w:val="24"/>
        </w:rPr>
        <w:t>kS</w:t>
      </w:r>
      <w:proofErr w:type="spellEnd"/>
      <w:r w:rsidRPr="00933C16">
        <w:rPr>
          <w:sz w:val="24"/>
          <w:szCs w:val="24"/>
        </w:rPr>
        <w:t xml:space="preserve"> == ("yes"):</w:t>
      </w:r>
    </w:p>
    <w:p w14:paraId="7FF266E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# Ketchup Quantity Handler</w:t>
      </w:r>
    </w:p>
    <w:p w14:paraId="116242E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"How Many Packets would you like? ")</w:t>
      </w:r>
    </w:p>
    <w:p w14:paraId="01AE2896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 xml:space="preserve"> = int(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>)</w:t>
      </w:r>
    </w:p>
    <w:p w14:paraId="1157B59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if 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 xml:space="preserve"> &gt;= 1:</w:t>
      </w:r>
    </w:p>
    <w:p w14:paraId="6CDE5D6A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 xml:space="preserve">"You want", 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 xml:space="preserve">, "Ketchup Packets for $", 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 xml:space="preserve"> * </w:t>
      </w:r>
      <w:proofErr w:type="spellStart"/>
      <w:r w:rsidRPr="00933C16">
        <w:rPr>
          <w:sz w:val="24"/>
          <w:szCs w:val="24"/>
        </w:rPr>
        <w:t>kPrice</w:t>
      </w:r>
      <w:proofErr w:type="spellEnd"/>
      <w:r w:rsidRPr="00933C16">
        <w:rPr>
          <w:sz w:val="24"/>
          <w:szCs w:val="24"/>
        </w:rPr>
        <w:t>)</w:t>
      </w:r>
    </w:p>
    <w:p w14:paraId="29B28A2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total = total + </w:t>
      </w:r>
      <w:proofErr w:type="spellStart"/>
      <w:r w:rsidRPr="00933C16">
        <w:rPr>
          <w:sz w:val="24"/>
          <w:szCs w:val="24"/>
        </w:rPr>
        <w:t>kPrice</w:t>
      </w:r>
      <w:proofErr w:type="spellEnd"/>
      <w:r w:rsidRPr="00933C16">
        <w:rPr>
          <w:sz w:val="24"/>
          <w:szCs w:val="24"/>
        </w:rPr>
        <w:t xml:space="preserve"> * </w:t>
      </w:r>
      <w:proofErr w:type="spellStart"/>
      <w:r w:rsidRPr="00933C16">
        <w:rPr>
          <w:sz w:val="24"/>
          <w:szCs w:val="24"/>
        </w:rPr>
        <w:t>kQ</w:t>
      </w:r>
      <w:proofErr w:type="spellEnd"/>
    </w:p>
    <w:p w14:paraId="416A70C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(f"{</w:t>
      </w:r>
      <w:proofErr w:type="spellStart"/>
      <w:r w:rsidRPr="00933C16">
        <w:rPr>
          <w:sz w:val="24"/>
          <w:szCs w:val="24"/>
        </w:rPr>
        <w:t>kQ</w:t>
      </w:r>
      <w:proofErr w:type="spellEnd"/>
      <w:r w:rsidRPr="00933C16">
        <w:rPr>
          <w:sz w:val="24"/>
          <w:szCs w:val="24"/>
        </w:rPr>
        <w:t>} Ketchup Packets")</w:t>
      </w:r>
    </w:p>
    <w:p w14:paraId="2B764DA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else:</w:t>
      </w:r>
    </w:p>
    <w:p w14:paraId="748CD53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Ketchup Packets")</w:t>
      </w:r>
    </w:p>
    <w:p w14:paraId="59DC232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kS</w:t>
      </w:r>
      <w:proofErr w:type="spellEnd"/>
      <w:r w:rsidRPr="00933C16">
        <w:rPr>
          <w:sz w:val="24"/>
          <w:szCs w:val="24"/>
        </w:rPr>
        <w:t xml:space="preserve"> == ("no"):</w:t>
      </w:r>
    </w:p>
    <w:p w14:paraId="6D3E55C7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 do not want Ketchup Packets")</w:t>
      </w:r>
    </w:p>
    <w:p w14:paraId="0B6DAAB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proofErr w:type="gramStart"/>
      <w:r w:rsidRPr="00933C16">
        <w:rPr>
          <w:sz w:val="24"/>
          <w:szCs w:val="24"/>
        </w:rPr>
        <w:t>order.append</w:t>
      </w:r>
      <w:proofErr w:type="spellEnd"/>
      <w:proofErr w:type="gramEnd"/>
      <w:r w:rsidRPr="00933C16">
        <w:rPr>
          <w:sz w:val="24"/>
          <w:szCs w:val="24"/>
        </w:rPr>
        <w:t>("No Ketchup Packets")</w:t>
      </w:r>
    </w:p>
    <w:p w14:paraId="093B901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else:</w:t>
      </w:r>
    </w:p>
    <w:p w14:paraId="4D13991F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"Please restart the program and input Yes or No")</w:t>
      </w:r>
    </w:p>
    <w:p w14:paraId="03E6212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quit(</w:t>
      </w:r>
      <w:proofErr w:type="gramEnd"/>
      <w:r w:rsidRPr="00933C16">
        <w:rPr>
          <w:sz w:val="24"/>
          <w:szCs w:val="24"/>
        </w:rPr>
        <w:t>)</w:t>
      </w:r>
    </w:p>
    <w:p w14:paraId="2E92249E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3793804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Receipt</w:t>
      </w:r>
    </w:p>
    <w:p w14:paraId="30AC736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print("This is your order:")</w:t>
      </w:r>
    </w:p>
    <w:p w14:paraId="62D3902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print(</w:t>
      </w:r>
      <w:proofErr w:type="gramStart"/>
      <w:r w:rsidRPr="00933C16">
        <w:rPr>
          <w:sz w:val="24"/>
          <w:szCs w:val="24"/>
        </w:rPr>
        <w:t>order[</w:t>
      </w:r>
      <w:proofErr w:type="gramEnd"/>
      <w:r w:rsidRPr="00933C16">
        <w:rPr>
          <w:sz w:val="24"/>
          <w:szCs w:val="24"/>
        </w:rPr>
        <w:t>0])</w:t>
      </w:r>
    </w:p>
    <w:p w14:paraId="694D22C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print(</w:t>
      </w:r>
      <w:proofErr w:type="gramStart"/>
      <w:r w:rsidRPr="00933C16">
        <w:rPr>
          <w:sz w:val="24"/>
          <w:szCs w:val="24"/>
        </w:rPr>
        <w:t>order[</w:t>
      </w:r>
      <w:proofErr w:type="gramEnd"/>
      <w:r w:rsidRPr="00933C16">
        <w:rPr>
          <w:sz w:val="24"/>
          <w:szCs w:val="24"/>
        </w:rPr>
        <w:t>1])</w:t>
      </w:r>
    </w:p>
    <w:p w14:paraId="4F3CB9A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lastRenderedPageBreak/>
        <w:t xml:space="preserve">    print(</w:t>
      </w:r>
      <w:proofErr w:type="gramStart"/>
      <w:r w:rsidRPr="00933C16">
        <w:rPr>
          <w:sz w:val="24"/>
          <w:szCs w:val="24"/>
        </w:rPr>
        <w:t>order[</w:t>
      </w:r>
      <w:proofErr w:type="gramEnd"/>
      <w:r w:rsidRPr="00933C16">
        <w:rPr>
          <w:sz w:val="24"/>
          <w:szCs w:val="24"/>
        </w:rPr>
        <w:t>2])</w:t>
      </w:r>
    </w:p>
    <w:p w14:paraId="67AB622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print(</w:t>
      </w:r>
      <w:proofErr w:type="gramStart"/>
      <w:r w:rsidRPr="00933C16">
        <w:rPr>
          <w:sz w:val="24"/>
          <w:szCs w:val="24"/>
        </w:rPr>
        <w:t>order[</w:t>
      </w:r>
      <w:proofErr w:type="gramEnd"/>
      <w:r w:rsidRPr="00933C16">
        <w:rPr>
          <w:sz w:val="24"/>
          <w:szCs w:val="24"/>
        </w:rPr>
        <w:t>3])</w:t>
      </w:r>
    </w:p>
    <w:p w14:paraId="34E18999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4B68901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Final Total</w:t>
      </w:r>
    </w:p>
    <w:p w14:paraId="056CB69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"Your total is $", total)</w:t>
      </w:r>
    </w:p>
    <w:p w14:paraId="36A4CE5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6B8BB3A5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Loop Check</w:t>
      </w:r>
    </w:p>
    <w:p w14:paraId="69779FF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 </w:t>
      </w:r>
      <w:proofErr w:type="gramStart"/>
      <w:r w:rsidRPr="00933C16">
        <w:rPr>
          <w:sz w:val="24"/>
          <w:szCs w:val="24"/>
        </w:rPr>
        <w:t>input(</w:t>
      </w:r>
      <w:proofErr w:type="gramEnd"/>
      <w:r w:rsidRPr="00933C16">
        <w:rPr>
          <w:sz w:val="24"/>
          <w:szCs w:val="24"/>
        </w:rPr>
        <w:t>"Would you like to order again? y/n ")</w:t>
      </w:r>
    </w:p>
    <w:p w14:paraId="2D401368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 </w:t>
      </w:r>
      <w:proofErr w:type="spellStart"/>
      <w:r w:rsidRPr="00933C16">
        <w:rPr>
          <w:sz w:val="24"/>
          <w:szCs w:val="24"/>
        </w:rPr>
        <w:t>loopCheck.lower</w:t>
      </w:r>
      <w:proofErr w:type="spellEnd"/>
      <w:r w:rsidRPr="00933C16">
        <w:rPr>
          <w:sz w:val="24"/>
          <w:szCs w:val="24"/>
        </w:rPr>
        <w:t>()</w:t>
      </w:r>
    </w:p>
    <w:p w14:paraId="0E35465D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if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== "y":</w:t>
      </w:r>
    </w:p>
    <w:p w14:paraId="2CD91F8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 True</w:t>
      </w:r>
    </w:p>
    <w:p w14:paraId="209A307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"Next order, coming up!")</w:t>
      </w:r>
    </w:p>
    <w:p w14:paraId="564128B4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</w:t>
      </w:r>
      <w:proofErr w:type="spellStart"/>
      <w:r w:rsidRPr="00933C16">
        <w:rPr>
          <w:sz w:val="24"/>
          <w:szCs w:val="24"/>
        </w:rPr>
        <w:t>elif</w:t>
      </w:r>
      <w:proofErr w:type="spellEnd"/>
      <w:r w:rsidRPr="00933C16">
        <w:rPr>
          <w:sz w:val="24"/>
          <w:szCs w:val="24"/>
        </w:rPr>
        <w:t xml:space="preserve">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== "n":</w:t>
      </w:r>
    </w:p>
    <w:p w14:paraId="1CC37070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spellStart"/>
      <w:r w:rsidRPr="00933C16">
        <w:rPr>
          <w:sz w:val="24"/>
          <w:szCs w:val="24"/>
        </w:rPr>
        <w:t>loopCheck</w:t>
      </w:r>
      <w:proofErr w:type="spellEnd"/>
      <w:r w:rsidRPr="00933C16">
        <w:rPr>
          <w:sz w:val="24"/>
          <w:szCs w:val="24"/>
        </w:rPr>
        <w:t xml:space="preserve"> = False</w:t>
      </w:r>
    </w:p>
    <w:p w14:paraId="10BD3382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    </w:t>
      </w:r>
      <w:proofErr w:type="gramStart"/>
      <w:r w:rsidRPr="00933C16">
        <w:rPr>
          <w:sz w:val="24"/>
          <w:szCs w:val="24"/>
        </w:rPr>
        <w:t>print(</w:t>
      </w:r>
      <w:proofErr w:type="gramEnd"/>
      <w:r w:rsidRPr="00933C16">
        <w:rPr>
          <w:sz w:val="24"/>
          <w:szCs w:val="24"/>
        </w:rPr>
        <w:t>"Thank you for your order!")</w:t>
      </w:r>
    </w:p>
    <w:p w14:paraId="456DCC41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</w:p>
    <w:p w14:paraId="2041C523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# Reset Vars</w:t>
      </w:r>
    </w:p>
    <w:p w14:paraId="16349C4B" w14:textId="77777777" w:rsidR="00933C16" w:rsidRPr="00933C16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total = (0.00)</w:t>
      </w:r>
    </w:p>
    <w:p w14:paraId="382F313B" w14:textId="7B5CB525" w:rsidR="0004007D" w:rsidRDefault="00933C16" w:rsidP="00933C16">
      <w:pPr>
        <w:pStyle w:val="SmallLineSpacewoText"/>
        <w:rPr>
          <w:sz w:val="24"/>
          <w:szCs w:val="24"/>
        </w:rPr>
      </w:pPr>
      <w:r w:rsidRPr="00933C16">
        <w:rPr>
          <w:sz w:val="24"/>
          <w:szCs w:val="24"/>
        </w:rPr>
        <w:t xml:space="preserve">    order = []</w:t>
      </w:r>
    </w:p>
    <w:p w14:paraId="2D2898B9" w14:textId="0977CAE6" w:rsidR="0004007D" w:rsidRDefault="0004007D" w:rsidP="00D17805">
      <w:pPr>
        <w:pStyle w:val="SmallLineSpacewoText"/>
        <w:rPr>
          <w:sz w:val="24"/>
          <w:szCs w:val="24"/>
        </w:rPr>
      </w:pPr>
    </w:p>
    <w:p w14:paraId="53AF9D4A" w14:textId="57FC860E" w:rsidR="0004007D" w:rsidRDefault="00B37601" w:rsidP="00D17805">
      <w:pPr>
        <w:pStyle w:val="SmallLineSpacewoText"/>
        <w:rPr>
          <w:sz w:val="24"/>
          <w:szCs w:val="24"/>
        </w:rPr>
      </w:pPr>
      <w:r>
        <w:rPr>
          <w:sz w:val="24"/>
          <w:szCs w:val="24"/>
        </w:rPr>
        <w:t>Con</w:t>
      </w:r>
      <w:r w:rsidR="00FA52AE">
        <w:rPr>
          <w:sz w:val="24"/>
          <w:szCs w:val="24"/>
        </w:rPr>
        <w:t>clusion Questions</w:t>
      </w:r>
      <w:r w:rsidR="005F2CFF">
        <w:rPr>
          <w:sz w:val="24"/>
          <w:szCs w:val="24"/>
        </w:rPr>
        <w:t>:</w:t>
      </w:r>
    </w:p>
    <w:p w14:paraId="0DAF9CBB" w14:textId="251C7D04" w:rsidR="005F2CFF" w:rsidRDefault="005F2CFF" w:rsidP="00D17805">
      <w:pPr>
        <w:pStyle w:val="SmallLineSpacewoText"/>
        <w:rPr>
          <w:sz w:val="24"/>
          <w:szCs w:val="24"/>
        </w:rPr>
      </w:pPr>
    </w:p>
    <w:p w14:paraId="4DBBEFD8" w14:textId="2E9E4CB8" w:rsidR="00E52864" w:rsidRDefault="00E52864" w:rsidP="00E52864">
      <w:pPr>
        <w:numPr>
          <w:ilvl w:val="0"/>
          <w:numId w:val="41"/>
        </w:num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</w:pP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Describe </w:t>
      </w:r>
      <w:r w:rsidRPr="00E52864">
        <w:rPr>
          <w:rFonts w:ascii="Courier New" w:eastAsia="Times New Roman" w:hAnsi="Courier New" w:cs="Courier New"/>
          <w:color w:val="404040"/>
          <w:sz w:val="27"/>
          <w:szCs w:val="27"/>
          <w:bdr w:val="none" w:sz="0" w:space="0" w:color="auto" w:frame="1"/>
          <w:lang w:eastAsia="ja-JP"/>
        </w:rPr>
        <w:t>for</w:t>
      </w: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 loops and </w:t>
      </w:r>
      <w:r w:rsidRPr="00E52864">
        <w:rPr>
          <w:rFonts w:ascii="Courier New" w:eastAsia="Times New Roman" w:hAnsi="Courier New" w:cs="Courier New"/>
          <w:color w:val="404040"/>
          <w:sz w:val="27"/>
          <w:szCs w:val="27"/>
          <w:bdr w:val="none" w:sz="0" w:space="0" w:color="auto" w:frame="1"/>
          <w:lang w:eastAsia="ja-JP"/>
        </w:rPr>
        <w:t>while</w:t>
      </w: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 loops.</w:t>
      </w:r>
    </w:p>
    <w:p w14:paraId="09F2077D" w14:textId="2660169E" w:rsidR="00933C16" w:rsidRPr="00933C16" w:rsidRDefault="00933C16" w:rsidP="00933C16">
      <w:pPr>
        <w:pStyle w:val="Body"/>
        <w:rPr>
          <w:lang w:eastAsia="ja-JP"/>
        </w:rPr>
      </w:pPr>
      <w:r>
        <w:rPr>
          <w:lang w:eastAsia="ja-JP"/>
        </w:rPr>
        <w:t xml:space="preserve">For loops can often be used it iterate through a list, and while loops help repeating things over a certain </w:t>
      </w:r>
      <w:proofErr w:type="gramStart"/>
      <w:r>
        <w:rPr>
          <w:lang w:eastAsia="ja-JP"/>
        </w:rPr>
        <w:t>condition</w:t>
      </w:r>
      <w:proofErr w:type="gramEnd"/>
    </w:p>
    <w:p w14:paraId="3DED15E0" w14:textId="4F5084F0" w:rsidR="00E52864" w:rsidRDefault="00E52864" w:rsidP="00E52864">
      <w:pPr>
        <w:numPr>
          <w:ilvl w:val="0"/>
          <w:numId w:val="41"/>
        </w:numPr>
        <w:spacing w:before="0" w:after="30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</w:pP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How can the use of functions make your code more readable?</w:t>
      </w:r>
    </w:p>
    <w:p w14:paraId="5F08C759" w14:textId="205B6969" w:rsidR="00933C16" w:rsidRPr="00933C16" w:rsidRDefault="00933C16" w:rsidP="00933C16">
      <w:pPr>
        <w:pStyle w:val="Body"/>
        <w:rPr>
          <w:lang w:eastAsia="ja-JP"/>
        </w:rPr>
      </w:pPr>
      <w:r>
        <w:rPr>
          <w:lang w:eastAsia="ja-JP"/>
        </w:rPr>
        <w:t xml:space="preserve">They make it so the code is less </w:t>
      </w:r>
      <w:proofErr w:type="gramStart"/>
      <w:r>
        <w:rPr>
          <w:lang w:eastAsia="ja-JP"/>
        </w:rPr>
        <w:t>competitive</w:t>
      </w:r>
      <w:proofErr w:type="gramEnd"/>
    </w:p>
    <w:p w14:paraId="4B6CF523" w14:textId="6DE7A8A0" w:rsidR="00E52864" w:rsidRDefault="00E52864" w:rsidP="00E52864">
      <w:pPr>
        <w:numPr>
          <w:ilvl w:val="0"/>
          <w:numId w:val="41"/>
        </w:num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</w:pP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How do loops change the flow of control in a </w:t>
      </w:r>
      <w:r w:rsidRPr="00E52864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  <w:lang w:eastAsia="ja-JP"/>
        </w:rPr>
        <w:t>Python </w:t>
      </w: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program?</w:t>
      </w:r>
    </w:p>
    <w:p w14:paraId="6B3CE6E7" w14:textId="5C8953D3" w:rsidR="00933C16" w:rsidRPr="00933C16" w:rsidRDefault="00933C16" w:rsidP="00933C16">
      <w:pPr>
        <w:pStyle w:val="Body"/>
        <w:rPr>
          <w:lang w:eastAsia="ja-JP"/>
        </w:rPr>
      </w:pPr>
      <w:r>
        <w:rPr>
          <w:lang w:eastAsia="ja-JP"/>
        </w:rPr>
        <w:t xml:space="preserve">They help the code flow better and </w:t>
      </w:r>
      <w:proofErr w:type="spellStart"/>
      <w:r>
        <w:rPr>
          <w:lang w:eastAsia="ja-JP"/>
        </w:rPr>
        <w:t>assidt</w:t>
      </w:r>
      <w:proofErr w:type="spellEnd"/>
      <w:r>
        <w:rPr>
          <w:lang w:eastAsia="ja-JP"/>
        </w:rPr>
        <w:t xml:space="preserve"> in making it easier to </w:t>
      </w:r>
      <w:proofErr w:type="gramStart"/>
      <w:r>
        <w:rPr>
          <w:lang w:eastAsia="ja-JP"/>
        </w:rPr>
        <w:t>read</w:t>
      </w:r>
      <w:proofErr w:type="gramEnd"/>
    </w:p>
    <w:p w14:paraId="2E05137C" w14:textId="1B61A484" w:rsidR="00E52864" w:rsidRDefault="00E52864" w:rsidP="00E52864">
      <w:pPr>
        <w:numPr>
          <w:ilvl w:val="0"/>
          <w:numId w:val="41"/>
        </w:num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</w:pPr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How did you interpret and respond to the </w:t>
      </w:r>
      <w:hyperlink r:id="rId7" w:anchor="d98b3c2a6c164116a47edbd429e7db9b" w:history="1">
        <w:r w:rsidRPr="00E52864">
          <w:rPr>
            <w:rFonts w:ascii="inherit" w:eastAsia="Times New Roman" w:hAnsi="inherit" w:cs="Times New Roman"/>
            <w:b/>
            <w:bCs/>
            <w:color w:val="007DB6"/>
            <w:sz w:val="27"/>
            <w:szCs w:val="27"/>
            <w:u w:val="single"/>
            <w:bdr w:val="none" w:sz="0" w:space="0" w:color="auto" w:frame="1"/>
            <w:lang w:eastAsia="ja-JP"/>
          </w:rPr>
          <w:t>Essential Question</w:t>
        </w:r>
      </w:hyperlink>
      <w:r w:rsidRPr="00E52864">
        <w:rPr>
          <w:rFonts w:ascii="Source Sans Pro" w:eastAsia="Times New Roman" w:hAnsi="Source Sans Pro" w:cs="Times New Roman"/>
          <w:color w:val="404040"/>
          <w:sz w:val="27"/>
          <w:szCs w:val="27"/>
          <w:lang w:eastAsia="ja-JP"/>
        </w:rPr>
        <w:t>? Capture your thoughts for future conversations.</w:t>
      </w:r>
    </w:p>
    <w:p w14:paraId="0BF10DC9" w14:textId="2A4B9725" w:rsidR="00933C16" w:rsidRPr="00933C16" w:rsidRDefault="003C5D70" w:rsidP="00933C16">
      <w:pPr>
        <w:pStyle w:val="Body"/>
        <w:rPr>
          <w:lang w:eastAsia="ja-JP"/>
        </w:rPr>
      </w:pPr>
      <w:r>
        <w:rPr>
          <w:lang w:eastAsia="ja-JP"/>
        </w:rPr>
        <w:t>I feel that the essential questions were responded too well.</w:t>
      </w:r>
    </w:p>
    <w:p w14:paraId="50F4B614" w14:textId="3B97FCFF" w:rsidR="005F2CFF" w:rsidRPr="002B5ABD" w:rsidRDefault="005F2CFF" w:rsidP="00D17805">
      <w:pPr>
        <w:pStyle w:val="SmallLineSpacewoText"/>
        <w:rPr>
          <w:sz w:val="24"/>
          <w:szCs w:val="24"/>
        </w:rPr>
      </w:pPr>
    </w:p>
    <w:sectPr w:rsidR="005F2CFF" w:rsidRPr="002B5ABD" w:rsidSect="00695F1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84" w:right="720" w:bottom="1152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30BE" w14:textId="77777777" w:rsidR="009B798E" w:rsidRDefault="009B798E" w:rsidP="00B47A72">
      <w:pPr>
        <w:spacing w:before="0" w:after="0" w:line="240" w:lineRule="auto"/>
      </w:pPr>
      <w:r>
        <w:separator/>
      </w:r>
    </w:p>
  </w:endnote>
  <w:endnote w:type="continuationSeparator" w:id="0">
    <w:p w14:paraId="0FF71E35" w14:textId="77777777" w:rsidR="009B798E" w:rsidRDefault="009B798E" w:rsidP="00B47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F479" w14:textId="77777777" w:rsidR="00183B4C" w:rsidRPr="006641DA" w:rsidRDefault="00183B4C" w:rsidP="00DF7184">
    <w:pPr>
      <w:pStyle w:val="Footer"/>
    </w:pPr>
    <w:r w:rsidRPr="006641DA">
      <w:t>© 202</w:t>
    </w:r>
    <w:r w:rsidR="009F730F" w:rsidRPr="006641DA">
      <w:t>1</w:t>
    </w:r>
    <w:r w:rsidRPr="006641DA">
      <w:t xml:space="preserve"> Project Lead </w:t>
    </w:r>
    <w:proofErr w:type="gramStart"/>
    <w:r w:rsidRPr="006641DA">
      <w:t>The</w:t>
    </w:r>
    <w:proofErr w:type="gramEnd"/>
    <w:r w:rsidRPr="006641DA">
      <w:t xml:space="preserve"> Way, Inc.</w:t>
    </w:r>
    <w:r w:rsidR="006C2836" w:rsidRPr="006641DA">
      <w:tab/>
    </w:r>
    <w:r w:rsidR="006C2836" w:rsidRPr="00580A33">
      <w:rPr>
        <w:b/>
        <w:bCs/>
      </w:rPr>
      <w:fldChar w:fldCharType="begin"/>
    </w:r>
    <w:r w:rsidR="006C2836" w:rsidRPr="00580A33">
      <w:rPr>
        <w:b/>
        <w:bCs/>
      </w:rPr>
      <w:instrText xml:space="preserve"> PAGE   \* MERGEFORMAT </w:instrText>
    </w:r>
    <w:r w:rsidR="006C2836" w:rsidRPr="00580A33">
      <w:rPr>
        <w:b/>
        <w:bCs/>
      </w:rPr>
      <w:fldChar w:fldCharType="separate"/>
    </w:r>
    <w:r w:rsidR="006C2836" w:rsidRPr="00580A33">
      <w:rPr>
        <w:b/>
        <w:bCs/>
      </w:rPr>
      <w:t>1</w:t>
    </w:r>
    <w:r w:rsidR="006C2836" w:rsidRPr="00580A33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01DD" w14:textId="77777777" w:rsidR="000A1590" w:rsidRDefault="000A1590" w:rsidP="006641DA">
    <w:pPr>
      <w:pStyle w:val="TableBullet1"/>
      <w:rPr>
        <w:noProof/>
      </w:rPr>
    </w:pPr>
    <w:r>
      <w:t>© 202</w:t>
    </w:r>
    <w:r w:rsidR="009A6B26">
      <w:t>1</w:t>
    </w:r>
    <w:r w:rsidRPr="00281D6F">
      <w:t xml:space="preserve"> Project Lead </w:t>
    </w:r>
    <w:proofErr w:type="gramStart"/>
    <w:r w:rsidRPr="00281D6F">
      <w:t>The</w:t>
    </w:r>
    <w:proofErr w:type="gramEnd"/>
    <w:r w:rsidRPr="00281D6F">
      <w:t xml:space="preserve"> Way</w:t>
    </w:r>
    <w:r>
      <w:t>, Inc</w:t>
    </w:r>
    <w:r>
      <w:rPr>
        <w:noProof/>
      </w:rPr>
      <w:t>.</w:t>
    </w:r>
    <w:r w:rsidR="0042569B">
      <w:rPr>
        <w:noProof/>
      </w:rPr>
      <w:tab/>
    </w:r>
    <w:r w:rsidR="0042569B">
      <w:t xml:space="preserve">Page </w:t>
    </w:r>
    <w:r w:rsidR="0042569B" w:rsidRPr="0042569B">
      <w:rPr>
        <w:b/>
      </w:rPr>
      <w:fldChar w:fldCharType="begin"/>
    </w:r>
    <w:r w:rsidR="0042569B" w:rsidRPr="0042569B">
      <w:rPr>
        <w:b/>
      </w:rPr>
      <w:instrText xml:space="preserve"> PAGE   \* MERGEFORMAT </w:instrText>
    </w:r>
    <w:r w:rsidR="0042569B" w:rsidRPr="0042569B">
      <w:rPr>
        <w:b/>
      </w:rPr>
      <w:fldChar w:fldCharType="separate"/>
    </w:r>
    <w:r w:rsidR="0042569B" w:rsidRPr="0042569B">
      <w:rPr>
        <w:b/>
      </w:rPr>
      <w:t>1</w:t>
    </w:r>
    <w:r w:rsidR="0042569B" w:rsidRPr="0042569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D3E1" w14:textId="77777777" w:rsidR="009B798E" w:rsidRDefault="009B798E" w:rsidP="00B47A72">
      <w:pPr>
        <w:spacing w:before="0" w:after="0" w:line="240" w:lineRule="auto"/>
      </w:pPr>
      <w:r>
        <w:separator/>
      </w:r>
    </w:p>
  </w:footnote>
  <w:footnote w:type="continuationSeparator" w:id="0">
    <w:p w14:paraId="259683ED" w14:textId="77777777" w:rsidR="009B798E" w:rsidRDefault="009B798E" w:rsidP="00B47A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A464" w14:textId="5ADEEC74" w:rsidR="00231732" w:rsidRPr="00F77B72" w:rsidRDefault="00231732" w:rsidP="008D299C">
    <w:pPr>
      <w:pStyle w:val="Header"/>
    </w:pPr>
    <w:r w:rsidRPr="00F77B72">
      <w:t>PLT</w:t>
    </w:r>
    <w:r w:rsidR="0057272A">
      <w:t>W</w:t>
    </w:r>
    <w:r w:rsidR="009E2FFD">
      <w:tab/>
    </w:r>
    <w:r w:rsidR="00D17805">
      <w:t xml:space="preserve">Computer Science </w:t>
    </w:r>
    <w:r w:rsidR="00D4088B">
      <w:t>Essentials</w:t>
    </w:r>
  </w:p>
  <w:p w14:paraId="5EC55EA0" w14:textId="77777777" w:rsidR="009E2FFD" w:rsidRPr="00E9463B" w:rsidRDefault="009E2FFD" w:rsidP="009E2FFD">
    <w:pPr>
      <w:pStyle w:val="Figure"/>
    </w:pPr>
    <w:r>
      <w:rPr>
        <w:noProof/>
      </w:rPr>
      <w:drawing>
        <wp:inline distT="0" distB="0" distL="0" distR="0" wp14:anchorId="4F9E4ECB" wp14:editId="0741AF25">
          <wp:extent cx="6858000" cy="142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B9FA" w14:textId="77777777" w:rsidR="00385913" w:rsidRPr="00634938" w:rsidRDefault="00385913" w:rsidP="00F77B72">
    <w:pPr>
      <w:pStyle w:val="TableList"/>
    </w:pPr>
    <w:r w:rsidRPr="00634938">
      <w:t xml:space="preserve">PLTW </w:t>
    </w:r>
    <w:r w:rsidRPr="00151620">
      <w:t>Launch</w:t>
    </w:r>
    <w:r w:rsidRPr="00634938">
      <w:tab/>
    </w:r>
    <w:r>
      <w:t>Course: Module Name</w:t>
    </w:r>
  </w:p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0"/>
      <w:gridCol w:w="1440"/>
      <w:gridCol w:w="1440"/>
    </w:tblGrid>
    <w:tr w:rsidR="00385913" w14:paraId="1323E4CF" w14:textId="77777777" w:rsidTr="000A42D4">
      <w:trPr>
        <w:trHeight w:val="216"/>
      </w:trPr>
      <w:tc>
        <w:tcPr>
          <w:tcW w:w="7920" w:type="dxa"/>
          <w:shd w:val="clear" w:color="auto" w:fill="6AA342"/>
        </w:tcPr>
        <w:p w14:paraId="1ACC934D" w14:textId="77777777" w:rsidR="00385913" w:rsidRPr="0005437C" w:rsidRDefault="00385913" w:rsidP="00385913">
          <w:r w:rsidRPr="0005437C">
            <w:t>Launch Green</w:t>
          </w:r>
        </w:p>
      </w:tc>
      <w:tc>
        <w:tcPr>
          <w:tcW w:w="1440" w:type="dxa"/>
          <w:shd w:val="clear" w:color="auto" w:fill="007C8A"/>
        </w:tcPr>
        <w:p w14:paraId="353B9E88" w14:textId="77777777" w:rsidR="00385913" w:rsidRPr="00D05277" w:rsidRDefault="00385913" w:rsidP="00385913">
          <w:pPr>
            <w:rPr>
              <w:color w:val="FFFFFF" w:themeColor="background1"/>
            </w:rPr>
          </w:pPr>
          <w:r w:rsidRPr="00D05277">
            <w:rPr>
              <w:color w:val="FFFFFF" w:themeColor="background1"/>
            </w:rPr>
            <w:t>Engineering Teal</w:t>
          </w:r>
        </w:p>
      </w:tc>
      <w:tc>
        <w:tcPr>
          <w:tcW w:w="1440" w:type="dxa"/>
          <w:shd w:val="clear" w:color="auto" w:fill="122C4F"/>
        </w:tcPr>
        <w:p w14:paraId="4B3D8BAA" w14:textId="77777777" w:rsidR="00385913" w:rsidRDefault="00385913" w:rsidP="00385913">
          <w:r w:rsidRPr="00151620">
            <w:rPr>
              <w:color w:val="FFFFFF" w:themeColor="background1"/>
            </w:rPr>
            <w:t>18/44/79</w:t>
          </w:r>
        </w:p>
      </w:tc>
    </w:tr>
  </w:tbl>
  <w:p w14:paraId="630D89D3" w14:textId="77777777" w:rsidR="00385913" w:rsidRDefault="00385913" w:rsidP="003859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04D9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B22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1AD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46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08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62D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048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C63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EA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36A5"/>
    <w:multiLevelType w:val="hybridMultilevel"/>
    <w:tmpl w:val="4B2A1BC0"/>
    <w:lvl w:ilvl="0" w:tplc="E08275A0">
      <w:start w:val="1"/>
      <w:numFmt w:val="decimal"/>
      <w:pStyle w:val="TableListSmall"/>
      <w:lvlText w:val="%1."/>
      <w:lvlJc w:val="left"/>
      <w:pPr>
        <w:ind w:left="259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83EF7"/>
    <w:multiLevelType w:val="multilevel"/>
    <w:tmpl w:val="97A053E4"/>
    <w:lvl w:ilvl="0">
      <w:start w:val="1"/>
      <w:numFmt w:val="bullet"/>
      <w:pStyle w:val="TableBullet1"/>
      <w:lvlText w:val="•"/>
      <w:lvlJc w:val="left"/>
      <w:pPr>
        <w:tabs>
          <w:tab w:val="num" w:pos="518"/>
        </w:tabs>
        <w:ind w:left="518" w:hanging="273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27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88"/>
        </w:tabs>
        <w:ind w:left="2188" w:hanging="27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23"/>
        </w:tabs>
        <w:ind w:left="3023" w:hanging="27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58"/>
        </w:tabs>
        <w:ind w:left="3858" w:hanging="27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93"/>
        </w:tabs>
        <w:ind w:left="4693" w:hanging="27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528"/>
        </w:tabs>
        <w:ind w:left="5528" w:hanging="27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363"/>
        </w:tabs>
        <w:ind w:left="6363" w:hanging="27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198"/>
        </w:tabs>
        <w:ind w:left="7198" w:hanging="273"/>
      </w:pPr>
      <w:rPr>
        <w:rFonts w:ascii="Symbol" w:hAnsi="Symbol" w:hint="default"/>
        <w:sz w:val="20"/>
      </w:rPr>
    </w:lvl>
  </w:abstractNum>
  <w:abstractNum w:abstractNumId="12" w15:restartNumberingAfterBreak="0">
    <w:nsid w:val="18C503D3"/>
    <w:multiLevelType w:val="hybridMultilevel"/>
    <w:tmpl w:val="AE8A76EA"/>
    <w:lvl w:ilvl="0" w:tplc="E51E4206">
      <w:start w:val="1"/>
      <w:numFmt w:val="lowerLetter"/>
      <w:pStyle w:val="TableListSub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1A3E7688"/>
    <w:multiLevelType w:val="multilevel"/>
    <w:tmpl w:val="2684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36CC6"/>
    <w:multiLevelType w:val="hybridMultilevel"/>
    <w:tmpl w:val="ACC0D62A"/>
    <w:lvl w:ilvl="0" w:tplc="FDD0C088">
      <w:start w:val="1"/>
      <w:numFmt w:val="bullet"/>
      <w:pStyle w:val="List-Bullet1"/>
      <w:lvlText w:val=""/>
      <w:lvlJc w:val="left"/>
      <w:pPr>
        <w:ind w:left="634" w:hanging="27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12E47"/>
    <w:multiLevelType w:val="hybridMultilevel"/>
    <w:tmpl w:val="1E3E77AE"/>
    <w:lvl w:ilvl="0" w:tplc="EEE8E2D8">
      <w:start w:val="1"/>
      <w:numFmt w:val="bullet"/>
      <w:pStyle w:val="TableBullet3"/>
      <w:lvlText w:val="•"/>
      <w:lvlJc w:val="left"/>
      <w:pPr>
        <w:ind w:left="1541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6" w15:restartNumberingAfterBreak="0">
    <w:nsid w:val="347947E6"/>
    <w:multiLevelType w:val="hybridMultilevel"/>
    <w:tmpl w:val="B2D4E042"/>
    <w:lvl w:ilvl="0" w:tplc="F3F6E758">
      <w:start w:val="1"/>
      <w:numFmt w:val="bullet"/>
      <w:pStyle w:val="List-Bullet2"/>
      <w:lvlText w:val=""/>
      <w:lvlJc w:val="left"/>
      <w:pPr>
        <w:ind w:left="116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7" w15:restartNumberingAfterBreak="0">
    <w:nsid w:val="3DC564B0"/>
    <w:multiLevelType w:val="multilevel"/>
    <w:tmpl w:val="22DA6658"/>
    <w:styleLink w:val="ListNumberingStyles"/>
    <w:lvl w:ilvl="0">
      <w:start w:val="1"/>
      <w:numFmt w:val="decimal"/>
      <w:pStyle w:val="List-Number"/>
      <w:lvlText w:val="%1."/>
      <w:lvlJc w:val="right"/>
      <w:pPr>
        <w:tabs>
          <w:tab w:val="num" w:pos="648"/>
        </w:tabs>
        <w:ind w:left="648" w:hanging="101"/>
      </w:pPr>
      <w:rPr>
        <w:rFonts w:ascii="Arial Nova" w:hAnsi="Arial Nova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>
      <w:start w:val="1"/>
      <w:numFmt w:val="lowerLetter"/>
      <w:pStyle w:val="List-NumberSub"/>
      <w:lvlText w:val="%2."/>
      <w:lvlJc w:val="right"/>
      <w:pPr>
        <w:tabs>
          <w:tab w:val="num" w:pos="1166"/>
        </w:tabs>
        <w:ind w:left="1166" w:hanging="86"/>
      </w:pPr>
      <w:rPr>
        <w:rFonts w:ascii="Arial Nova" w:hAnsi="Arial Nova"/>
      </w:rPr>
    </w:lvl>
    <w:lvl w:ilvl="2">
      <w:start w:val="1"/>
      <w:numFmt w:val="lowerRoman"/>
      <w:pStyle w:val="List-NumberSub2"/>
      <w:lvlText w:val="%3."/>
      <w:lvlJc w:val="right"/>
      <w:pPr>
        <w:tabs>
          <w:tab w:val="num" w:pos="1627"/>
        </w:tabs>
        <w:ind w:left="1627" w:hanging="10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E4101D7"/>
    <w:multiLevelType w:val="hybridMultilevel"/>
    <w:tmpl w:val="3AC4CD30"/>
    <w:lvl w:ilvl="0" w:tplc="5B46FC1A">
      <w:start w:val="1"/>
      <w:numFmt w:val="bullet"/>
      <w:pStyle w:val="TableBullet2Small"/>
      <w:lvlText w:val=""/>
      <w:lvlJc w:val="left"/>
      <w:pPr>
        <w:ind w:left="781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9" w15:restartNumberingAfterBreak="0">
    <w:nsid w:val="3F711859"/>
    <w:multiLevelType w:val="hybridMultilevel"/>
    <w:tmpl w:val="BB52D716"/>
    <w:lvl w:ilvl="0" w:tplc="DE18CF0A">
      <w:start w:val="1"/>
      <w:numFmt w:val="bullet"/>
      <w:pStyle w:val="TableBullet1Small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C0FE9"/>
    <w:multiLevelType w:val="hybridMultilevel"/>
    <w:tmpl w:val="AF4C97EE"/>
    <w:lvl w:ilvl="0" w:tplc="12A247BC">
      <w:start w:val="1"/>
      <w:numFmt w:val="decimal"/>
      <w:pStyle w:val="TableList"/>
      <w:lvlText w:val="%1."/>
      <w:lvlJc w:val="right"/>
      <w:pPr>
        <w:ind w:left="50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66282"/>
    <w:multiLevelType w:val="hybridMultilevel"/>
    <w:tmpl w:val="A11AF1E4"/>
    <w:lvl w:ilvl="0" w:tplc="7E808ABC">
      <w:start w:val="1"/>
      <w:numFmt w:val="decimal"/>
      <w:lvlText w:val="%1."/>
      <w:lvlJc w:val="left"/>
      <w:pPr>
        <w:ind w:left="360" w:hanging="360"/>
      </w:pPr>
      <w:rPr>
        <w:rFonts w:ascii="Arial Nova" w:hAnsi="Arial Nova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F2E89"/>
    <w:multiLevelType w:val="multilevel"/>
    <w:tmpl w:val="EA8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3A0C14"/>
    <w:multiLevelType w:val="multilevel"/>
    <w:tmpl w:val="BE4A91F0"/>
    <w:styleLink w:val="QList"/>
    <w:lvl w:ilvl="0">
      <w:start w:val="1"/>
      <w:numFmt w:val="decimal"/>
      <w:lvlText w:val="Q%1."/>
      <w:lvlJc w:val="right"/>
      <w:pPr>
        <w:ind w:left="936" w:hanging="216"/>
      </w:pPr>
      <w:rPr>
        <w:rFonts w:ascii="Arial Nova" w:hAnsi="Arial Nov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605B48D8"/>
    <w:multiLevelType w:val="hybridMultilevel"/>
    <w:tmpl w:val="1CEA8712"/>
    <w:lvl w:ilvl="0" w:tplc="53461768">
      <w:start w:val="1"/>
      <w:numFmt w:val="bullet"/>
      <w:pStyle w:val="TableBullet2"/>
      <w:lvlText w:val="•"/>
      <w:lvlJc w:val="left"/>
      <w:pPr>
        <w:tabs>
          <w:tab w:val="num" w:pos="1051"/>
        </w:tabs>
        <w:ind w:left="1051" w:hanging="273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2144763394">
    <w:abstractNumId w:val="14"/>
  </w:num>
  <w:num w:numId="2" w16cid:durableId="547379506">
    <w:abstractNumId w:val="21"/>
  </w:num>
  <w:num w:numId="3" w16cid:durableId="480316385">
    <w:abstractNumId w:val="18"/>
  </w:num>
  <w:num w:numId="4" w16cid:durableId="165675252">
    <w:abstractNumId w:val="16"/>
  </w:num>
  <w:num w:numId="5" w16cid:durableId="173154165">
    <w:abstractNumId w:val="20"/>
    <w:lvlOverride w:ilvl="0">
      <w:startOverride w:val="9"/>
    </w:lvlOverride>
  </w:num>
  <w:num w:numId="6" w16cid:durableId="1087386182">
    <w:abstractNumId w:val="10"/>
  </w:num>
  <w:num w:numId="7" w16cid:durableId="646787641">
    <w:abstractNumId w:val="11"/>
  </w:num>
  <w:num w:numId="8" w16cid:durableId="1466696411">
    <w:abstractNumId w:val="24"/>
  </w:num>
  <w:num w:numId="9" w16cid:durableId="2070953805">
    <w:abstractNumId w:val="15"/>
  </w:num>
  <w:num w:numId="10" w16cid:durableId="929310885">
    <w:abstractNumId w:val="20"/>
  </w:num>
  <w:num w:numId="11" w16cid:durableId="2011640341">
    <w:abstractNumId w:val="16"/>
    <w:lvlOverride w:ilvl="0">
      <w:startOverride w:val="1"/>
    </w:lvlOverride>
  </w:num>
  <w:num w:numId="12" w16cid:durableId="1931037141">
    <w:abstractNumId w:val="19"/>
  </w:num>
  <w:num w:numId="13" w16cid:durableId="2038382960">
    <w:abstractNumId w:val="17"/>
  </w:num>
  <w:num w:numId="14" w16cid:durableId="17113724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3713053">
    <w:abstractNumId w:val="17"/>
  </w:num>
  <w:num w:numId="16" w16cid:durableId="760368519">
    <w:abstractNumId w:val="17"/>
    <w:lvlOverride w:ilvl="0"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 w16cid:durableId="204371918">
    <w:abstractNumId w:val="17"/>
    <w:lvlOverride w:ilvl="0"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 w16cid:durableId="359282505">
    <w:abstractNumId w:val="17"/>
    <w:lvlOverride w:ilvl="0"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1658532924">
    <w:abstractNumId w:val="12"/>
  </w:num>
  <w:num w:numId="20" w16cid:durableId="1724208791">
    <w:abstractNumId w:val="17"/>
    <w:lvlOverride w:ilvl="0">
      <w:startOverride w:val="1"/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startOverride w:val="1"/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 w16cid:durableId="1605454281">
    <w:abstractNumId w:val="17"/>
    <w:lvlOverride w:ilvl="0">
      <w:startOverride w:val="1"/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startOverride w:val="1"/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 w16cid:durableId="1996565173">
    <w:abstractNumId w:val="17"/>
    <w:lvlOverride w:ilvl="0">
      <w:startOverride w:val="1"/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startOverride w:val="1"/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 w16cid:durableId="1495536147">
    <w:abstractNumId w:val="17"/>
    <w:lvlOverride w:ilvl="0">
      <w:startOverride w:val="1"/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startOverride w:val="1"/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 w16cid:durableId="868834356">
    <w:abstractNumId w:val="17"/>
    <w:lvlOverride w:ilvl="0">
      <w:startOverride w:val="1"/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startOverride w:val="1"/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 w16cid:durableId="497961706">
    <w:abstractNumId w:val="23"/>
  </w:num>
  <w:num w:numId="26" w16cid:durableId="144206894">
    <w:abstractNumId w:val="9"/>
  </w:num>
  <w:num w:numId="27" w16cid:durableId="913047637">
    <w:abstractNumId w:val="7"/>
  </w:num>
  <w:num w:numId="28" w16cid:durableId="417947372">
    <w:abstractNumId w:val="6"/>
  </w:num>
  <w:num w:numId="29" w16cid:durableId="1231773241">
    <w:abstractNumId w:val="5"/>
  </w:num>
  <w:num w:numId="30" w16cid:durableId="1580599352">
    <w:abstractNumId w:val="4"/>
  </w:num>
  <w:num w:numId="31" w16cid:durableId="1683051914">
    <w:abstractNumId w:val="8"/>
  </w:num>
  <w:num w:numId="32" w16cid:durableId="181088443">
    <w:abstractNumId w:val="3"/>
  </w:num>
  <w:num w:numId="33" w16cid:durableId="1601601034">
    <w:abstractNumId w:val="2"/>
  </w:num>
  <w:num w:numId="34" w16cid:durableId="370691364">
    <w:abstractNumId w:val="1"/>
  </w:num>
  <w:num w:numId="35" w16cid:durableId="465003279">
    <w:abstractNumId w:val="0"/>
  </w:num>
  <w:num w:numId="36" w16cid:durableId="1359430604">
    <w:abstractNumId w:val="17"/>
    <w:lvlOverride w:ilvl="0"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 w16cid:durableId="184054999">
    <w:abstractNumId w:val="17"/>
    <w:lvlOverride w:ilvl="0">
      <w:lvl w:ilvl="0">
        <w:start w:val="1"/>
        <w:numFmt w:val="decimal"/>
        <w:pStyle w:val="List-Number"/>
        <w:lvlText w:val="%1."/>
        <w:lvlJc w:val="right"/>
        <w:pPr>
          <w:tabs>
            <w:tab w:val="num" w:pos="648"/>
          </w:tabs>
          <w:ind w:left="648" w:hanging="101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sz w:val="22"/>
          <w:szCs w:val="24"/>
          <w:vertAlign w:val="baseline"/>
        </w:rPr>
      </w:lvl>
    </w:lvlOverride>
    <w:lvlOverride w:ilvl="1">
      <w:lvl w:ilvl="1">
        <w:start w:val="1"/>
        <w:numFmt w:val="lowerLetter"/>
        <w:pStyle w:val="List-NumberSub"/>
        <w:lvlText w:val="%2."/>
        <w:lvlJc w:val="right"/>
        <w:pPr>
          <w:tabs>
            <w:tab w:val="num" w:pos="1166"/>
          </w:tabs>
          <w:ind w:left="1166" w:hanging="86"/>
        </w:pPr>
        <w:rPr>
          <w:rFonts w:hint="default"/>
        </w:rPr>
      </w:lvl>
    </w:lvlOverride>
    <w:lvlOverride w:ilvl="2">
      <w:lvl w:ilvl="2">
        <w:start w:val="1"/>
        <w:numFmt w:val="lowerRoman"/>
        <w:pStyle w:val="List-NumberSub2"/>
        <w:lvlText w:val="%3."/>
        <w:lvlJc w:val="right"/>
        <w:pPr>
          <w:tabs>
            <w:tab w:val="num" w:pos="1627"/>
          </w:tabs>
          <w:ind w:left="1627" w:hanging="101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 w16cid:durableId="7855427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52415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1273395">
    <w:abstractNumId w:val="22"/>
  </w:num>
  <w:num w:numId="41" w16cid:durableId="21458487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3A"/>
    <w:rsid w:val="00004CAB"/>
    <w:rsid w:val="000107A2"/>
    <w:rsid w:val="00010E0E"/>
    <w:rsid w:val="00012C03"/>
    <w:rsid w:val="00022CAE"/>
    <w:rsid w:val="00024CFB"/>
    <w:rsid w:val="0002587E"/>
    <w:rsid w:val="00027B3A"/>
    <w:rsid w:val="00032BD3"/>
    <w:rsid w:val="00032E25"/>
    <w:rsid w:val="0004007D"/>
    <w:rsid w:val="00045459"/>
    <w:rsid w:val="00045626"/>
    <w:rsid w:val="00047708"/>
    <w:rsid w:val="000532AA"/>
    <w:rsid w:val="00053C4B"/>
    <w:rsid w:val="0005437C"/>
    <w:rsid w:val="00055B44"/>
    <w:rsid w:val="000566A4"/>
    <w:rsid w:val="00060F92"/>
    <w:rsid w:val="000623EF"/>
    <w:rsid w:val="000647A2"/>
    <w:rsid w:val="00071594"/>
    <w:rsid w:val="00071F41"/>
    <w:rsid w:val="000720EF"/>
    <w:rsid w:val="00072E72"/>
    <w:rsid w:val="00072F36"/>
    <w:rsid w:val="00083BA8"/>
    <w:rsid w:val="000861BD"/>
    <w:rsid w:val="000947DF"/>
    <w:rsid w:val="000A1590"/>
    <w:rsid w:val="000A1937"/>
    <w:rsid w:val="000A42D4"/>
    <w:rsid w:val="000A75AC"/>
    <w:rsid w:val="000A76B4"/>
    <w:rsid w:val="000C26BF"/>
    <w:rsid w:val="000C343C"/>
    <w:rsid w:val="000C55B2"/>
    <w:rsid w:val="000E0CD8"/>
    <w:rsid w:val="00100EE5"/>
    <w:rsid w:val="001011BD"/>
    <w:rsid w:val="00101D25"/>
    <w:rsid w:val="0010706D"/>
    <w:rsid w:val="00107816"/>
    <w:rsid w:val="00112297"/>
    <w:rsid w:val="0011244F"/>
    <w:rsid w:val="001133EB"/>
    <w:rsid w:val="00121ACC"/>
    <w:rsid w:val="0012681E"/>
    <w:rsid w:val="0013265A"/>
    <w:rsid w:val="001326BC"/>
    <w:rsid w:val="00136B24"/>
    <w:rsid w:val="00137A15"/>
    <w:rsid w:val="00141269"/>
    <w:rsid w:val="00144085"/>
    <w:rsid w:val="00151620"/>
    <w:rsid w:val="00154589"/>
    <w:rsid w:val="00156DE3"/>
    <w:rsid w:val="00161376"/>
    <w:rsid w:val="00161FEB"/>
    <w:rsid w:val="001625B9"/>
    <w:rsid w:val="0017145D"/>
    <w:rsid w:val="00181AF2"/>
    <w:rsid w:val="00183B4C"/>
    <w:rsid w:val="00185599"/>
    <w:rsid w:val="001A342B"/>
    <w:rsid w:val="001A743F"/>
    <w:rsid w:val="001C04B7"/>
    <w:rsid w:val="001C1CEF"/>
    <w:rsid w:val="001C226D"/>
    <w:rsid w:val="001C72C5"/>
    <w:rsid w:val="001C77B7"/>
    <w:rsid w:val="001D44F2"/>
    <w:rsid w:val="001D7623"/>
    <w:rsid w:val="001E4A46"/>
    <w:rsid w:val="001F61DD"/>
    <w:rsid w:val="001F6292"/>
    <w:rsid w:val="00212BAC"/>
    <w:rsid w:val="002174F2"/>
    <w:rsid w:val="002211DB"/>
    <w:rsid w:val="002302D0"/>
    <w:rsid w:val="00231732"/>
    <w:rsid w:val="00232830"/>
    <w:rsid w:val="0024411D"/>
    <w:rsid w:val="0024475D"/>
    <w:rsid w:val="00244A6A"/>
    <w:rsid w:val="00247F9D"/>
    <w:rsid w:val="0026192C"/>
    <w:rsid w:val="00262C9D"/>
    <w:rsid w:val="0026441E"/>
    <w:rsid w:val="002660BC"/>
    <w:rsid w:val="00266AC6"/>
    <w:rsid w:val="00266D83"/>
    <w:rsid w:val="00267F45"/>
    <w:rsid w:val="0027037C"/>
    <w:rsid w:val="00271397"/>
    <w:rsid w:val="002773FE"/>
    <w:rsid w:val="002850DF"/>
    <w:rsid w:val="00295D66"/>
    <w:rsid w:val="00296AE3"/>
    <w:rsid w:val="002A40DE"/>
    <w:rsid w:val="002A7125"/>
    <w:rsid w:val="002B5ABD"/>
    <w:rsid w:val="002C13AB"/>
    <w:rsid w:val="002C4099"/>
    <w:rsid w:val="002C6FED"/>
    <w:rsid w:val="002D5E2D"/>
    <w:rsid w:val="002E26E2"/>
    <w:rsid w:val="002E6DC1"/>
    <w:rsid w:val="002F110E"/>
    <w:rsid w:val="002F1E98"/>
    <w:rsid w:val="002F7D67"/>
    <w:rsid w:val="003004BD"/>
    <w:rsid w:val="003049FD"/>
    <w:rsid w:val="00305084"/>
    <w:rsid w:val="00307B38"/>
    <w:rsid w:val="00307DEB"/>
    <w:rsid w:val="00316E61"/>
    <w:rsid w:val="003225AF"/>
    <w:rsid w:val="00322C2D"/>
    <w:rsid w:val="00326CC8"/>
    <w:rsid w:val="00327004"/>
    <w:rsid w:val="0033334D"/>
    <w:rsid w:val="0034022E"/>
    <w:rsid w:val="00340AD3"/>
    <w:rsid w:val="0034103A"/>
    <w:rsid w:val="00341835"/>
    <w:rsid w:val="00354E50"/>
    <w:rsid w:val="00361789"/>
    <w:rsid w:val="00363F46"/>
    <w:rsid w:val="00364EB3"/>
    <w:rsid w:val="00383C7B"/>
    <w:rsid w:val="00385913"/>
    <w:rsid w:val="003943FA"/>
    <w:rsid w:val="0039505E"/>
    <w:rsid w:val="003A2B8E"/>
    <w:rsid w:val="003A4E2E"/>
    <w:rsid w:val="003A6752"/>
    <w:rsid w:val="003A6C67"/>
    <w:rsid w:val="003B1A8F"/>
    <w:rsid w:val="003B23D2"/>
    <w:rsid w:val="003B2C09"/>
    <w:rsid w:val="003B38D4"/>
    <w:rsid w:val="003B3D55"/>
    <w:rsid w:val="003B4B3D"/>
    <w:rsid w:val="003B5585"/>
    <w:rsid w:val="003C4245"/>
    <w:rsid w:val="003C5D70"/>
    <w:rsid w:val="003D0A01"/>
    <w:rsid w:val="003D0E56"/>
    <w:rsid w:val="003D1757"/>
    <w:rsid w:val="003D54B4"/>
    <w:rsid w:val="003D6AC9"/>
    <w:rsid w:val="003E1CCA"/>
    <w:rsid w:val="003E4836"/>
    <w:rsid w:val="003E5C56"/>
    <w:rsid w:val="003E6C49"/>
    <w:rsid w:val="003E73E1"/>
    <w:rsid w:val="003F30B9"/>
    <w:rsid w:val="003F58C5"/>
    <w:rsid w:val="004011DB"/>
    <w:rsid w:val="00404CF3"/>
    <w:rsid w:val="00404EF2"/>
    <w:rsid w:val="00406951"/>
    <w:rsid w:val="00407CA6"/>
    <w:rsid w:val="00412F7C"/>
    <w:rsid w:val="0041367A"/>
    <w:rsid w:val="00413DD5"/>
    <w:rsid w:val="00415A02"/>
    <w:rsid w:val="00415BCC"/>
    <w:rsid w:val="00416529"/>
    <w:rsid w:val="00416A9B"/>
    <w:rsid w:val="00417189"/>
    <w:rsid w:val="00421082"/>
    <w:rsid w:val="00421C98"/>
    <w:rsid w:val="00424749"/>
    <w:rsid w:val="0042569B"/>
    <w:rsid w:val="00433997"/>
    <w:rsid w:val="0044260C"/>
    <w:rsid w:val="00444232"/>
    <w:rsid w:val="00446A30"/>
    <w:rsid w:val="00447736"/>
    <w:rsid w:val="0045052D"/>
    <w:rsid w:val="00454822"/>
    <w:rsid w:val="00456EA9"/>
    <w:rsid w:val="00457A0C"/>
    <w:rsid w:val="00457ABA"/>
    <w:rsid w:val="00465B88"/>
    <w:rsid w:val="00466DE5"/>
    <w:rsid w:val="00473EA1"/>
    <w:rsid w:val="00476396"/>
    <w:rsid w:val="00480295"/>
    <w:rsid w:val="004828BF"/>
    <w:rsid w:val="004A05DB"/>
    <w:rsid w:val="004A1436"/>
    <w:rsid w:val="004A786F"/>
    <w:rsid w:val="004B0744"/>
    <w:rsid w:val="004B4F8D"/>
    <w:rsid w:val="004B7511"/>
    <w:rsid w:val="004C303D"/>
    <w:rsid w:val="004D03B8"/>
    <w:rsid w:val="004D1EA6"/>
    <w:rsid w:val="004D2E8C"/>
    <w:rsid w:val="004E369D"/>
    <w:rsid w:val="004E447C"/>
    <w:rsid w:val="004E5051"/>
    <w:rsid w:val="004F2B65"/>
    <w:rsid w:val="004F588A"/>
    <w:rsid w:val="004F7B23"/>
    <w:rsid w:val="005032CB"/>
    <w:rsid w:val="005033FC"/>
    <w:rsid w:val="00510143"/>
    <w:rsid w:val="00511B0B"/>
    <w:rsid w:val="00512E37"/>
    <w:rsid w:val="00514908"/>
    <w:rsid w:val="00532BCB"/>
    <w:rsid w:val="005353D7"/>
    <w:rsid w:val="005417A2"/>
    <w:rsid w:val="005426AD"/>
    <w:rsid w:val="00544243"/>
    <w:rsid w:val="00545129"/>
    <w:rsid w:val="0054562E"/>
    <w:rsid w:val="00546081"/>
    <w:rsid w:val="00546434"/>
    <w:rsid w:val="00551C3E"/>
    <w:rsid w:val="00554B57"/>
    <w:rsid w:val="00555B49"/>
    <w:rsid w:val="00560343"/>
    <w:rsid w:val="00562AF1"/>
    <w:rsid w:val="0056548D"/>
    <w:rsid w:val="005664F5"/>
    <w:rsid w:val="00570ABC"/>
    <w:rsid w:val="0057272A"/>
    <w:rsid w:val="00580A33"/>
    <w:rsid w:val="00580EE0"/>
    <w:rsid w:val="0058132E"/>
    <w:rsid w:val="00581FB3"/>
    <w:rsid w:val="005900A0"/>
    <w:rsid w:val="00591397"/>
    <w:rsid w:val="005934C4"/>
    <w:rsid w:val="005950AA"/>
    <w:rsid w:val="005C24FB"/>
    <w:rsid w:val="005C36C3"/>
    <w:rsid w:val="005D14B7"/>
    <w:rsid w:val="005D3BC8"/>
    <w:rsid w:val="005D5F1A"/>
    <w:rsid w:val="005E0AF7"/>
    <w:rsid w:val="005E3B66"/>
    <w:rsid w:val="005E6DF7"/>
    <w:rsid w:val="005F2A7E"/>
    <w:rsid w:val="005F2CFF"/>
    <w:rsid w:val="005F5264"/>
    <w:rsid w:val="005F59B1"/>
    <w:rsid w:val="005F78A2"/>
    <w:rsid w:val="0060560E"/>
    <w:rsid w:val="006070FE"/>
    <w:rsid w:val="0061038C"/>
    <w:rsid w:val="0061130E"/>
    <w:rsid w:val="00620D8A"/>
    <w:rsid w:val="006224DF"/>
    <w:rsid w:val="00624851"/>
    <w:rsid w:val="00626687"/>
    <w:rsid w:val="00630093"/>
    <w:rsid w:val="00633C7E"/>
    <w:rsid w:val="00634938"/>
    <w:rsid w:val="006354E5"/>
    <w:rsid w:val="006363D9"/>
    <w:rsid w:val="00637ADC"/>
    <w:rsid w:val="00640112"/>
    <w:rsid w:val="00640C6D"/>
    <w:rsid w:val="00640D9E"/>
    <w:rsid w:val="00641AA6"/>
    <w:rsid w:val="00643F49"/>
    <w:rsid w:val="0064600F"/>
    <w:rsid w:val="00646BC5"/>
    <w:rsid w:val="0064707B"/>
    <w:rsid w:val="00650F10"/>
    <w:rsid w:val="00651F35"/>
    <w:rsid w:val="00652DDF"/>
    <w:rsid w:val="0065730D"/>
    <w:rsid w:val="006641DA"/>
    <w:rsid w:val="00666E2A"/>
    <w:rsid w:val="0067007C"/>
    <w:rsid w:val="00683391"/>
    <w:rsid w:val="00683E61"/>
    <w:rsid w:val="006842E3"/>
    <w:rsid w:val="0068573B"/>
    <w:rsid w:val="006859C5"/>
    <w:rsid w:val="00691931"/>
    <w:rsid w:val="006939AC"/>
    <w:rsid w:val="00695900"/>
    <w:rsid w:val="00695F1D"/>
    <w:rsid w:val="006B4229"/>
    <w:rsid w:val="006C2836"/>
    <w:rsid w:val="006C34D5"/>
    <w:rsid w:val="006C47A3"/>
    <w:rsid w:val="006C5FE3"/>
    <w:rsid w:val="006D0635"/>
    <w:rsid w:val="006D5A40"/>
    <w:rsid w:val="006D735F"/>
    <w:rsid w:val="006E47C1"/>
    <w:rsid w:val="006E5013"/>
    <w:rsid w:val="006E5A44"/>
    <w:rsid w:val="006E7D1C"/>
    <w:rsid w:val="006F1245"/>
    <w:rsid w:val="006F30A2"/>
    <w:rsid w:val="006F56D5"/>
    <w:rsid w:val="006F6D46"/>
    <w:rsid w:val="006F749D"/>
    <w:rsid w:val="00701D4B"/>
    <w:rsid w:val="007278DE"/>
    <w:rsid w:val="0073013F"/>
    <w:rsid w:val="007342C2"/>
    <w:rsid w:val="0073516A"/>
    <w:rsid w:val="00737596"/>
    <w:rsid w:val="00752BC3"/>
    <w:rsid w:val="00752DB4"/>
    <w:rsid w:val="007559F1"/>
    <w:rsid w:val="007568DD"/>
    <w:rsid w:val="007579BB"/>
    <w:rsid w:val="00760B96"/>
    <w:rsid w:val="00761BB3"/>
    <w:rsid w:val="00762138"/>
    <w:rsid w:val="00771A6E"/>
    <w:rsid w:val="00772C29"/>
    <w:rsid w:val="00773724"/>
    <w:rsid w:val="007774CE"/>
    <w:rsid w:val="00777C64"/>
    <w:rsid w:val="0078053F"/>
    <w:rsid w:val="00781109"/>
    <w:rsid w:val="00781A11"/>
    <w:rsid w:val="00782486"/>
    <w:rsid w:val="007856E0"/>
    <w:rsid w:val="00790CEF"/>
    <w:rsid w:val="00794D4E"/>
    <w:rsid w:val="007964B3"/>
    <w:rsid w:val="00796615"/>
    <w:rsid w:val="007A13A8"/>
    <w:rsid w:val="007A173D"/>
    <w:rsid w:val="007A195F"/>
    <w:rsid w:val="007A2F76"/>
    <w:rsid w:val="007B403B"/>
    <w:rsid w:val="007B6382"/>
    <w:rsid w:val="007B6C98"/>
    <w:rsid w:val="007B72F3"/>
    <w:rsid w:val="007B7366"/>
    <w:rsid w:val="007C2D33"/>
    <w:rsid w:val="007C3D2D"/>
    <w:rsid w:val="007C69E6"/>
    <w:rsid w:val="007D354F"/>
    <w:rsid w:val="007D38A2"/>
    <w:rsid w:val="007D51C7"/>
    <w:rsid w:val="007D6849"/>
    <w:rsid w:val="007E1F79"/>
    <w:rsid w:val="007E4894"/>
    <w:rsid w:val="007E544A"/>
    <w:rsid w:val="007F0289"/>
    <w:rsid w:val="007F2456"/>
    <w:rsid w:val="007F2B4F"/>
    <w:rsid w:val="007F5728"/>
    <w:rsid w:val="007F647D"/>
    <w:rsid w:val="00804A04"/>
    <w:rsid w:val="0080584F"/>
    <w:rsid w:val="008060FD"/>
    <w:rsid w:val="0081296F"/>
    <w:rsid w:val="008224A5"/>
    <w:rsid w:val="008263AB"/>
    <w:rsid w:val="0083032E"/>
    <w:rsid w:val="00836EBE"/>
    <w:rsid w:val="008409AA"/>
    <w:rsid w:val="00841B67"/>
    <w:rsid w:val="008428DC"/>
    <w:rsid w:val="00843CAD"/>
    <w:rsid w:val="00845B47"/>
    <w:rsid w:val="00846C0F"/>
    <w:rsid w:val="00847597"/>
    <w:rsid w:val="00856790"/>
    <w:rsid w:val="00857432"/>
    <w:rsid w:val="00857EEB"/>
    <w:rsid w:val="00860C53"/>
    <w:rsid w:val="008615B7"/>
    <w:rsid w:val="008647B5"/>
    <w:rsid w:val="00864C4E"/>
    <w:rsid w:val="0086685D"/>
    <w:rsid w:val="00872733"/>
    <w:rsid w:val="008770EA"/>
    <w:rsid w:val="00880CE3"/>
    <w:rsid w:val="0088431E"/>
    <w:rsid w:val="008872AD"/>
    <w:rsid w:val="00893255"/>
    <w:rsid w:val="008A37EE"/>
    <w:rsid w:val="008A45FF"/>
    <w:rsid w:val="008A518C"/>
    <w:rsid w:val="008A7593"/>
    <w:rsid w:val="008A7ACF"/>
    <w:rsid w:val="008B40FE"/>
    <w:rsid w:val="008B448C"/>
    <w:rsid w:val="008B4BCC"/>
    <w:rsid w:val="008B54B7"/>
    <w:rsid w:val="008B740E"/>
    <w:rsid w:val="008B7603"/>
    <w:rsid w:val="008C0E5D"/>
    <w:rsid w:val="008C429F"/>
    <w:rsid w:val="008C5640"/>
    <w:rsid w:val="008C5791"/>
    <w:rsid w:val="008D299C"/>
    <w:rsid w:val="008D60F8"/>
    <w:rsid w:val="008D6A78"/>
    <w:rsid w:val="008E0597"/>
    <w:rsid w:val="008E7C52"/>
    <w:rsid w:val="008F45A7"/>
    <w:rsid w:val="008F4863"/>
    <w:rsid w:val="008F58F7"/>
    <w:rsid w:val="008F7909"/>
    <w:rsid w:val="00900BF7"/>
    <w:rsid w:val="00902E7B"/>
    <w:rsid w:val="009156BF"/>
    <w:rsid w:val="00917B99"/>
    <w:rsid w:val="00923B2D"/>
    <w:rsid w:val="00930107"/>
    <w:rsid w:val="00932F54"/>
    <w:rsid w:val="00933C16"/>
    <w:rsid w:val="0093494E"/>
    <w:rsid w:val="0094163A"/>
    <w:rsid w:val="00960FA2"/>
    <w:rsid w:val="00963071"/>
    <w:rsid w:val="00963712"/>
    <w:rsid w:val="00970173"/>
    <w:rsid w:val="009719C1"/>
    <w:rsid w:val="00971F02"/>
    <w:rsid w:val="00974D7F"/>
    <w:rsid w:val="00976E4B"/>
    <w:rsid w:val="00984214"/>
    <w:rsid w:val="009863FA"/>
    <w:rsid w:val="00986E7D"/>
    <w:rsid w:val="0099008F"/>
    <w:rsid w:val="00990C1B"/>
    <w:rsid w:val="009918C9"/>
    <w:rsid w:val="009A1192"/>
    <w:rsid w:val="009A6B26"/>
    <w:rsid w:val="009B798E"/>
    <w:rsid w:val="009C4D3F"/>
    <w:rsid w:val="009C67FE"/>
    <w:rsid w:val="009D16D2"/>
    <w:rsid w:val="009D4DAF"/>
    <w:rsid w:val="009D69E4"/>
    <w:rsid w:val="009D6D85"/>
    <w:rsid w:val="009D70E0"/>
    <w:rsid w:val="009E2FFD"/>
    <w:rsid w:val="009F0B70"/>
    <w:rsid w:val="009F1841"/>
    <w:rsid w:val="009F730F"/>
    <w:rsid w:val="00A14031"/>
    <w:rsid w:val="00A15E7C"/>
    <w:rsid w:val="00A16A62"/>
    <w:rsid w:val="00A2485C"/>
    <w:rsid w:val="00A31FF4"/>
    <w:rsid w:val="00A3240B"/>
    <w:rsid w:val="00A34A3D"/>
    <w:rsid w:val="00A41DA2"/>
    <w:rsid w:val="00A47170"/>
    <w:rsid w:val="00A51B5B"/>
    <w:rsid w:val="00A5445B"/>
    <w:rsid w:val="00A56FD9"/>
    <w:rsid w:val="00A57636"/>
    <w:rsid w:val="00A6462E"/>
    <w:rsid w:val="00A64708"/>
    <w:rsid w:val="00A64A78"/>
    <w:rsid w:val="00A675C0"/>
    <w:rsid w:val="00A77791"/>
    <w:rsid w:val="00A82630"/>
    <w:rsid w:val="00A82FEA"/>
    <w:rsid w:val="00A853C9"/>
    <w:rsid w:val="00A86DC8"/>
    <w:rsid w:val="00A9259D"/>
    <w:rsid w:val="00A9489D"/>
    <w:rsid w:val="00AA72EF"/>
    <w:rsid w:val="00AA7D0E"/>
    <w:rsid w:val="00AB463A"/>
    <w:rsid w:val="00AB5772"/>
    <w:rsid w:val="00AB64C9"/>
    <w:rsid w:val="00AC4FFB"/>
    <w:rsid w:val="00AC7839"/>
    <w:rsid w:val="00AD1DA5"/>
    <w:rsid w:val="00AD6462"/>
    <w:rsid w:val="00AE2819"/>
    <w:rsid w:val="00AE6245"/>
    <w:rsid w:val="00AE7655"/>
    <w:rsid w:val="00AF1A6D"/>
    <w:rsid w:val="00AF1FD6"/>
    <w:rsid w:val="00AF3699"/>
    <w:rsid w:val="00AF6EFE"/>
    <w:rsid w:val="00B02CF2"/>
    <w:rsid w:val="00B07213"/>
    <w:rsid w:val="00B11E3F"/>
    <w:rsid w:val="00B232E8"/>
    <w:rsid w:val="00B25AAA"/>
    <w:rsid w:val="00B2633A"/>
    <w:rsid w:val="00B320E8"/>
    <w:rsid w:val="00B33376"/>
    <w:rsid w:val="00B35ECF"/>
    <w:rsid w:val="00B37601"/>
    <w:rsid w:val="00B4656C"/>
    <w:rsid w:val="00B46945"/>
    <w:rsid w:val="00B47A72"/>
    <w:rsid w:val="00B51F59"/>
    <w:rsid w:val="00B66956"/>
    <w:rsid w:val="00B75BD2"/>
    <w:rsid w:val="00B85B4B"/>
    <w:rsid w:val="00B9110C"/>
    <w:rsid w:val="00B95F1B"/>
    <w:rsid w:val="00BA5089"/>
    <w:rsid w:val="00BA6017"/>
    <w:rsid w:val="00BA6567"/>
    <w:rsid w:val="00BC0041"/>
    <w:rsid w:val="00BC315C"/>
    <w:rsid w:val="00BC5B9E"/>
    <w:rsid w:val="00BC7AAD"/>
    <w:rsid w:val="00BD1DEE"/>
    <w:rsid w:val="00BD26FF"/>
    <w:rsid w:val="00BE2543"/>
    <w:rsid w:val="00BE3BB1"/>
    <w:rsid w:val="00BE6B6D"/>
    <w:rsid w:val="00BF58DA"/>
    <w:rsid w:val="00C026BF"/>
    <w:rsid w:val="00C14661"/>
    <w:rsid w:val="00C1528B"/>
    <w:rsid w:val="00C23F2E"/>
    <w:rsid w:val="00C24F4B"/>
    <w:rsid w:val="00C24F54"/>
    <w:rsid w:val="00C26864"/>
    <w:rsid w:val="00C27E2E"/>
    <w:rsid w:val="00C370AB"/>
    <w:rsid w:val="00C37D5E"/>
    <w:rsid w:val="00C417B7"/>
    <w:rsid w:val="00C42800"/>
    <w:rsid w:val="00C4495B"/>
    <w:rsid w:val="00C45AFE"/>
    <w:rsid w:val="00C47E41"/>
    <w:rsid w:val="00C55D8D"/>
    <w:rsid w:val="00C57649"/>
    <w:rsid w:val="00C57CD4"/>
    <w:rsid w:val="00C741AC"/>
    <w:rsid w:val="00C8082B"/>
    <w:rsid w:val="00C82B71"/>
    <w:rsid w:val="00C84FC8"/>
    <w:rsid w:val="00C85809"/>
    <w:rsid w:val="00C95BD4"/>
    <w:rsid w:val="00CA09F4"/>
    <w:rsid w:val="00CA27C1"/>
    <w:rsid w:val="00CA411B"/>
    <w:rsid w:val="00CB12EC"/>
    <w:rsid w:val="00CB6F6D"/>
    <w:rsid w:val="00CB714E"/>
    <w:rsid w:val="00CB72FB"/>
    <w:rsid w:val="00CC0B7A"/>
    <w:rsid w:val="00CC60B3"/>
    <w:rsid w:val="00CC76C6"/>
    <w:rsid w:val="00CD19BD"/>
    <w:rsid w:val="00CD4064"/>
    <w:rsid w:val="00CE0EEE"/>
    <w:rsid w:val="00CE10F9"/>
    <w:rsid w:val="00CE5742"/>
    <w:rsid w:val="00CE64F1"/>
    <w:rsid w:val="00CF0F17"/>
    <w:rsid w:val="00CF1890"/>
    <w:rsid w:val="00CF46F9"/>
    <w:rsid w:val="00D024C4"/>
    <w:rsid w:val="00D05277"/>
    <w:rsid w:val="00D05CE1"/>
    <w:rsid w:val="00D114CD"/>
    <w:rsid w:val="00D11F5E"/>
    <w:rsid w:val="00D132AC"/>
    <w:rsid w:val="00D17805"/>
    <w:rsid w:val="00D224B2"/>
    <w:rsid w:val="00D30E00"/>
    <w:rsid w:val="00D360C4"/>
    <w:rsid w:val="00D4088B"/>
    <w:rsid w:val="00D4561D"/>
    <w:rsid w:val="00D50C51"/>
    <w:rsid w:val="00D65415"/>
    <w:rsid w:val="00D65757"/>
    <w:rsid w:val="00D674C8"/>
    <w:rsid w:val="00D758ED"/>
    <w:rsid w:val="00D8166C"/>
    <w:rsid w:val="00D826B3"/>
    <w:rsid w:val="00D874F5"/>
    <w:rsid w:val="00DC1446"/>
    <w:rsid w:val="00DC4321"/>
    <w:rsid w:val="00DC60FA"/>
    <w:rsid w:val="00DC7156"/>
    <w:rsid w:val="00DD5B6E"/>
    <w:rsid w:val="00DD7145"/>
    <w:rsid w:val="00DE09A6"/>
    <w:rsid w:val="00DE1627"/>
    <w:rsid w:val="00DE4340"/>
    <w:rsid w:val="00DE6961"/>
    <w:rsid w:val="00DF0ADB"/>
    <w:rsid w:val="00DF1336"/>
    <w:rsid w:val="00DF632F"/>
    <w:rsid w:val="00DF7184"/>
    <w:rsid w:val="00DF7264"/>
    <w:rsid w:val="00DF735B"/>
    <w:rsid w:val="00E00E34"/>
    <w:rsid w:val="00E049AB"/>
    <w:rsid w:val="00E139B4"/>
    <w:rsid w:val="00E143F9"/>
    <w:rsid w:val="00E16ACC"/>
    <w:rsid w:val="00E21E83"/>
    <w:rsid w:val="00E24011"/>
    <w:rsid w:val="00E268B6"/>
    <w:rsid w:val="00E34CF3"/>
    <w:rsid w:val="00E35262"/>
    <w:rsid w:val="00E37BEB"/>
    <w:rsid w:val="00E43790"/>
    <w:rsid w:val="00E446CE"/>
    <w:rsid w:val="00E52864"/>
    <w:rsid w:val="00E557A2"/>
    <w:rsid w:val="00E62E66"/>
    <w:rsid w:val="00E65D79"/>
    <w:rsid w:val="00E737B8"/>
    <w:rsid w:val="00E77872"/>
    <w:rsid w:val="00E800A5"/>
    <w:rsid w:val="00E864D1"/>
    <w:rsid w:val="00E874B7"/>
    <w:rsid w:val="00E92417"/>
    <w:rsid w:val="00E9463B"/>
    <w:rsid w:val="00E94EC0"/>
    <w:rsid w:val="00E97DF7"/>
    <w:rsid w:val="00EB4D1B"/>
    <w:rsid w:val="00EB4D52"/>
    <w:rsid w:val="00EB69FC"/>
    <w:rsid w:val="00EC21DB"/>
    <w:rsid w:val="00EC60DA"/>
    <w:rsid w:val="00ED3D3D"/>
    <w:rsid w:val="00ED5250"/>
    <w:rsid w:val="00ED560C"/>
    <w:rsid w:val="00EE1915"/>
    <w:rsid w:val="00EE2720"/>
    <w:rsid w:val="00EE45D8"/>
    <w:rsid w:val="00EF3181"/>
    <w:rsid w:val="00EF5393"/>
    <w:rsid w:val="00EF55BA"/>
    <w:rsid w:val="00EF5C85"/>
    <w:rsid w:val="00F00106"/>
    <w:rsid w:val="00F0304A"/>
    <w:rsid w:val="00F0764D"/>
    <w:rsid w:val="00F13D2E"/>
    <w:rsid w:val="00F25581"/>
    <w:rsid w:val="00F275F1"/>
    <w:rsid w:val="00F27912"/>
    <w:rsid w:val="00F3142B"/>
    <w:rsid w:val="00F32FB2"/>
    <w:rsid w:val="00F42E97"/>
    <w:rsid w:val="00F46007"/>
    <w:rsid w:val="00F46369"/>
    <w:rsid w:val="00F512BB"/>
    <w:rsid w:val="00F51766"/>
    <w:rsid w:val="00F51AF6"/>
    <w:rsid w:val="00F54C10"/>
    <w:rsid w:val="00F5680B"/>
    <w:rsid w:val="00F570F0"/>
    <w:rsid w:val="00F620F1"/>
    <w:rsid w:val="00F62DE4"/>
    <w:rsid w:val="00F637E7"/>
    <w:rsid w:val="00F63CAD"/>
    <w:rsid w:val="00F7056F"/>
    <w:rsid w:val="00F72D3B"/>
    <w:rsid w:val="00F77B72"/>
    <w:rsid w:val="00F807C3"/>
    <w:rsid w:val="00F81589"/>
    <w:rsid w:val="00F81709"/>
    <w:rsid w:val="00F866A0"/>
    <w:rsid w:val="00F87DD4"/>
    <w:rsid w:val="00F9269D"/>
    <w:rsid w:val="00F933A3"/>
    <w:rsid w:val="00F94447"/>
    <w:rsid w:val="00F94F0F"/>
    <w:rsid w:val="00F95D2D"/>
    <w:rsid w:val="00F9604B"/>
    <w:rsid w:val="00F96E88"/>
    <w:rsid w:val="00F976E1"/>
    <w:rsid w:val="00FA527D"/>
    <w:rsid w:val="00FA52AE"/>
    <w:rsid w:val="00FA5C7C"/>
    <w:rsid w:val="00FA76B1"/>
    <w:rsid w:val="00FB162C"/>
    <w:rsid w:val="00FB2FCD"/>
    <w:rsid w:val="00FB6F8C"/>
    <w:rsid w:val="00FC01E5"/>
    <w:rsid w:val="00FC43F3"/>
    <w:rsid w:val="00FC6C46"/>
    <w:rsid w:val="00FC71CC"/>
    <w:rsid w:val="00FD057C"/>
    <w:rsid w:val="00FE1007"/>
    <w:rsid w:val="00FE1C77"/>
    <w:rsid w:val="00FE2EE9"/>
    <w:rsid w:val="00FE5A29"/>
    <w:rsid w:val="00FE5E41"/>
    <w:rsid w:val="00FE68A3"/>
    <w:rsid w:val="00FF1250"/>
    <w:rsid w:val="00FF21E8"/>
    <w:rsid w:val="00FF5890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691C"/>
  <w15:docId w15:val="{1509EC06-8BD9-4033-8C16-A5C676E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24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next w:val="Body"/>
    <w:semiHidden/>
    <w:qFormat/>
    <w:rsid w:val="00F570F0"/>
    <w:rPr>
      <w:rFonts w:ascii="Arial Nova" w:hAnsi="Arial Nova"/>
    </w:rPr>
  </w:style>
  <w:style w:type="paragraph" w:styleId="Heading1">
    <w:name w:val="heading 1"/>
    <w:basedOn w:val="Heading2"/>
    <w:next w:val="Body"/>
    <w:link w:val="Heading1Char"/>
    <w:uiPriority w:val="9"/>
    <w:qFormat/>
    <w:rsid w:val="00580A33"/>
    <w:pPr>
      <w:keepNext/>
      <w:spacing w:line="320" w:lineRule="atLeast"/>
      <w:outlineLvl w:val="0"/>
    </w:pPr>
    <w:rPr>
      <w:sz w:val="32"/>
      <w:szCs w:val="32"/>
    </w:rPr>
  </w:style>
  <w:style w:type="paragraph" w:styleId="Heading2">
    <w:name w:val="heading 2"/>
    <w:next w:val="Body"/>
    <w:link w:val="Heading2Char"/>
    <w:uiPriority w:val="9"/>
    <w:unhideWhenUsed/>
    <w:rsid w:val="00580A33"/>
    <w:pPr>
      <w:outlineLvl w:val="1"/>
    </w:pPr>
    <w:rPr>
      <w:rFonts w:ascii="Arial Nova" w:eastAsiaTheme="minorEastAsia" w:hAnsi="Arial Nova" w:cs="Arial"/>
      <w:b/>
      <w:bCs/>
      <w:sz w:val="28"/>
    </w:rPr>
  </w:style>
  <w:style w:type="paragraph" w:styleId="Heading3">
    <w:name w:val="heading 3"/>
    <w:next w:val="Body"/>
    <w:link w:val="Heading3Char"/>
    <w:uiPriority w:val="9"/>
    <w:unhideWhenUsed/>
    <w:qFormat/>
    <w:rsid w:val="00930107"/>
    <w:pPr>
      <w:keepNext/>
      <w:spacing w:line="320" w:lineRule="atLeast"/>
      <w:outlineLvl w:val="2"/>
    </w:pPr>
    <w:rPr>
      <w:rFonts w:ascii="Arial Nova" w:eastAsiaTheme="minorEastAsia" w:hAnsi="Arial Nova" w:cs="Arial"/>
      <w:b/>
      <w:bCs/>
      <w:sz w:val="26"/>
      <w:szCs w:val="26"/>
    </w:rPr>
  </w:style>
  <w:style w:type="paragraph" w:styleId="Heading4">
    <w:name w:val="heading 4"/>
    <w:next w:val="Body"/>
    <w:link w:val="Heading4Char"/>
    <w:uiPriority w:val="9"/>
    <w:unhideWhenUsed/>
    <w:rsid w:val="00580A33"/>
    <w:pPr>
      <w:keepNext/>
      <w:spacing w:after="80"/>
      <w:outlineLvl w:val="3"/>
    </w:pPr>
    <w:rPr>
      <w:rFonts w:ascii="Arial Nova" w:eastAsiaTheme="majorEastAsia" w:hAnsi="Arial Nova" w:cstheme="majorBidi"/>
      <w:iCs/>
      <w:color w:val="5F5F5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Launch">
    <w:name w:val="Table Title (Launch)"/>
    <w:next w:val="Body"/>
    <w:qFormat/>
    <w:rsid w:val="00AF1A6D"/>
    <w:pPr>
      <w:spacing w:line="320" w:lineRule="exact"/>
    </w:pPr>
    <w:rPr>
      <w:rFonts w:ascii="Arial Nova" w:eastAsiaTheme="minorEastAsia" w:hAnsi="Arial Nova" w:cs="Arial"/>
      <w:b/>
      <w:bCs/>
      <w:sz w:val="24"/>
      <w:szCs w:val="24"/>
    </w:rPr>
  </w:style>
  <w:style w:type="paragraph" w:customStyle="1" w:styleId="Body">
    <w:name w:val="Body"/>
    <w:link w:val="BodyChar"/>
    <w:qFormat/>
    <w:rsid w:val="003A6C67"/>
    <w:pPr>
      <w:spacing w:before="180" w:after="0" w:line="340" w:lineRule="exact"/>
    </w:pPr>
    <w:rPr>
      <w:rFonts w:ascii="Arial Nova" w:eastAsiaTheme="minorEastAsia" w:hAnsi="Arial Nova" w:cs="Arial"/>
      <w:color w:val="000000"/>
      <w:szCs w:val="24"/>
    </w:rPr>
  </w:style>
  <w:style w:type="character" w:customStyle="1" w:styleId="BodyChar">
    <w:name w:val="Body Char"/>
    <w:basedOn w:val="DefaultParagraphFont"/>
    <w:link w:val="Body"/>
    <w:rsid w:val="003A6C67"/>
    <w:rPr>
      <w:rFonts w:ascii="Arial Nova" w:eastAsiaTheme="minorEastAsia" w:hAnsi="Arial Nova" w:cs="Arial"/>
      <w:color w:val="000000"/>
      <w:szCs w:val="24"/>
    </w:rPr>
  </w:style>
  <w:style w:type="paragraph" w:customStyle="1" w:styleId="BodyIndented">
    <w:name w:val="Body Indented"/>
    <w:rsid w:val="00322C2D"/>
    <w:pPr>
      <w:spacing w:before="180" w:after="0" w:line="300" w:lineRule="atLeast"/>
      <w:ind w:left="360"/>
    </w:pPr>
    <w:rPr>
      <w:rFonts w:ascii="Arial Nova" w:eastAsiaTheme="minorEastAsia" w:hAnsi="Arial Nova" w:cs="Arial"/>
      <w:color w:val="000000"/>
    </w:rPr>
  </w:style>
  <w:style w:type="paragraph" w:customStyle="1" w:styleId="List-Bullet1">
    <w:name w:val="List-Bullet 1"/>
    <w:rsid w:val="00880CE3"/>
    <w:pPr>
      <w:numPr>
        <w:numId w:val="1"/>
      </w:numPr>
      <w:tabs>
        <w:tab w:val="left" w:pos="360"/>
        <w:tab w:val="left" w:pos="634"/>
      </w:tabs>
      <w:spacing w:before="80" w:after="0" w:line="300" w:lineRule="atLeast"/>
    </w:pPr>
    <w:rPr>
      <w:rFonts w:ascii="Arial Nova" w:eastAsiaTheme="minorEastAsia" w:hAnsi="Arial Nova" w:cs="Arial"/>
      <w:szCs w:val="24"/>
    </w:rPr>
  </w:style>
  <w:style w:type="paragraph" w:customStyle="1" w:styleId="CalloutText">
    <w:name w:val="Callout Text"/>
    <w:next w:val="Body"/>
    <w:rsid w:val="00322C2D"/>
    <w:pPr>
      <w:widowControl w:val="0"/>
      <w:spacing w:before="40" w:after="80" w:line="260" w:lineRule="atLeast"/>
    </w:pPr>
    <w:rPr>
      <w:rFonts w:ascii="Arial Nova" w:eastAsiaTheme="minorEastAsia" w:hAnsi="Arial Nova" w:cs="Arial"/>
      <w:i/>
      <w:szCs w:val="24"/>
    </w:rPr>
  </w:style>
  <w:style w:type="paragraph" w:styleId="Caption">
    <w:name w:val="caption"/>
    <w:next w:val="Body"/>
    <w:uiPriority w:val="35"/>
    <w:qFormat/>
    <w:rsid w:val="00322C2D"/>
    <w:pPr>
      <w:spacing w:before="120" w:after="200" w:line="260" w:lineRule="exact"/>
      <w:jc w:val="center"/>
    </w:pPr>
    <w:rPr>
      <w:rFonts w:ascii="Arial Nova" w:eastAsiaTheme="minorEastAsia" w:hAnsi="Arial Nova" w:cs="Arial"/>
      <w:b/>
      <w:i/>
      <w:iCs/>
      <w:sz w:val="20"/>
      <w:szCs w:val="20"/>
    </w:rPr>
  </w:style>
  <w:style w:type="paragraph" w:styleId="Footer">
    <w:name w:val="footer"/>
    <w:link w:val="FooterChar"/>
    <w:uiPriority w:val="99"/>
    <w:rsid w:val="00580A33"/>
    <w:pPr>
      <w:widowControl w:val="0"/>
      <w:tabs>
        <w:tab w:val="right" w:pos="10800"/>
      </w:tabs>
      <w:spacing w:before="0" w:after="0" w:line="240" w:lineRule="auto"/>
    </w:pPr>
    <w:rPr>
      <w:rFonts w:ascii="Arial Nova" w:eastAsia="Arial" w:hAnsi="Arial Nova" w:cs="Arial"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80A33"/>
    <w:rPr>
      <w:rFonts w:ascii="Arial Nova" w:eastAsia="Arial" w:hAnsi="Arial Nova" w:cs="Arial"/>
      <w:color w:val="000000" w:themeColor="text1"/>
      <w:sz w:val="18"/>
    </w:rPr>
  </w:style>
  <w:style w:type="paragraph" w:styleId="Header">
    <w:name w:val="header"/>
    <w:next w:val="Heading1"/>
    <w:link w:val="HeaderChar"/>
    <w:uiPriority w:val="99"/>
    <w:rsid w:val="00AF1A6D"/>
    <w:pPr>
      <w:tabs>
        <w:tab w:val="right" w:pos="10800"/>
      </w:tabs>
      <w:spacing w:before="80" w:after="200" w:line="240" w:lineRule="auto"/>
    </w:pPr>
    <w:rPr>
      <w:rFonts w:ascii="Arial Nova" w:eastAsiaTheme="minorEastAsia" w:hAnsi="Arial Nova" w:cs="Arial"/>
      <w:b/>
      <w:color w:val="162D50"/>
      <w:sz w:val="34"/>
      <w:szCs w:val="34"/>
    </w:rPr>
  </w:style>
  <w:style w:type="character" w:customStyle="1" w:styleId="HeaderChar">
    <w:name w:val="Header Char"/>
    <w:basedOn w:val="DefaultParagraphFont"/>
    <w:link w:val="Header"/>
    <w:uiPriority w:val="99"/>
    <w:rsid w:val="00AF1A6D"/>
    <w:rPr>
      <w:rFonts w:ascii="Arial Nova" w:eastAsiaTheme="minorEastAsia" w:hAnsi="Arial Nova" w:cs="Arial"/>
      <w:b/>
      <w:color w:val="162D50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580A33"/>
    <w:rPr>
      <w:rFonts w:ascii="Arial Nova" w:eastAsiaTheme="minorEastAsia" w:hAnsi="Arial Nova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A33"/>
    <w:rPr>
      <w:rFonts w:ascii="Arial Nova" w:eastAsiaTheme="minorEastAsia" w:hAnsi="Arial Nova" w:cs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0107"/>
    <w:rPr>
      <w:rFonts w:ascii="Arial Nova" w:eastAsiaTheme="minorEastAsia" w:hAnsi="Arial Nova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0A33"/>
    <w:rPr>
      <w:rFonts w:ascii="Arial Nova" w:eastAsiaTheme="majorEastAsia" w:hAnsi="Arial Nova" w:cstheme="majorBidi"/>
      <w:iCs/>
      <w:color w:val="5F5F5F"/>
      <w:sz w:val="24"/>
      <w:szCs w:val="24"/>
    </w:rPr>
  </w:style>
  <w:style w:type="character" w:customStyle="1" w:styleId="LinkInline">
    <w:name w:val="Link Inline"/>
    <w:uiPriority w:val="1"/>
    <w:rsid w:val="00880CE3"/>
    <w:rPr>
      <w:rFonts w:ascii="Arial Nova" w:hAnsi="Arial Nova"/>
      <w:b w:val="0"/>
      <w:color w:val="007B8A"/>
      <w:sz w:val="22"/>
      <w:u w:val="single"/>
    </w:rPr>
  </w:style>
  <w:style w:type="paragraph" w:customStyle="1" w:styleId="List-Number">
    <w:name w:val="List-Number"/>
    <w:rsid w:val="006F6D46"/>
    <w:pPr>
      <w:numPr>
        <w:numId w:val="13"/>
      </w:numPr>
      <w:spacing w:before="180" w:after="0" w:line="300" w:lineRule="atLeast"/>
    </w:pPr>
    <w:rPr>
      <w:rFonts w:ascii="Arial Nova" w:eastAsiaTheme="minorEastAsia" w:hAnsi="Arial Nova" w:cs="Arial"/>
      <w:szCs w:val="24"/>
    </w:rPr>
  </w:style>
  <w:style w:type="paragraph" w:customStyle="1" w:styleId="LinkParagraph">
    <w:name w:val="Link Paragraph"/>
    <w:next w:val="Body"/>
    <w:link w:val="LinkParagraphChar"/>
    <w:rsid w:val="00880CE3"/>
    <w:pPr>
      <w:spacing w:before="180" w:after="0"/>
    </w:pPr>
    <w:rPr>
      <w:rFonts w:ascii="Arial Nova" w:eastAsiaTheme="minorEastAsia" w:hAnsi="Arial Nova" w:cs="Times New Roman"/>
      <w:color w:val="007B8A"/>
      <w:szCs w:val="24"/>
      <w:u w:val="single"/>
    </w:rPr>
  </w:style>
  <w:style w:type="character" w:customStyle="1" w:styleId="LinkParagraphChar">
    <w:name w:val="Link Paragraph Char"/>
    <w:basedOn w:val="DefaultParagraphFont"/>
    <w:link w:val="LinkParagraph"/>
    <w:rsid w:val="00880CE3"/>
    <w:rPr>
      <w:rFonts w:ascii="Arial Nova" w:eastAsiaTheme="minorEastAsia" w:hAnsi="Arial Nova" w:cs="Times New Roman"/>
      <w:color w:val="007B8A"/>
      <w:szCs w:val="24"/>
      <w:u w:val="single"/>
    </w:rPr>
  </w:style>
  <w:style w:type="paragraph" w:customStyle="1" w:styleId="Reference">
    <w:name w:val="Reference"/>
    <w:rsid w:val="00E874B7"/>
    <w:pPr>
      <w:spacing w:before="180" w:after="0"/>
      <w:ind w:left="360" w:hanging="360"/>
    </w:pPr>
    <w:rPr>
      <w:rFonts w:ascii="Arial Nova" w:eastAsiaTheme="minorEastAsia" w:hAnsi="Arial Nova" w:cs="Arial"/>
      <w:color w:val="000000"/>
    </w:rPr>
  </w:style>
  <w:style w:type="paragraph" w:customStyle="1" w:styleId="Note">
    <w:name w:val="Note"/>
    <w:qFormat/>
    <w:rsid w:val="00322C2D"/>
    <w:pPr>
      <w:spacing w:before="180" w:after="0" w:line="300" w:lineRule="atLeast"/>
      <w:ind w:left="907" w:hanging="907"/>
    </w:pPr>
    <w:rPr>
      <w:rFonts w:ascii="Arial Nova" w:eastAsiaTheme="minorEastAsia" w:hAnsi="Arial Nova" w:cs="Arial"/>
      <w:color w:val="000000"/>
    </w:rPr>
  </w:style>
  <w:style w:type="paragraph" w:customStyle="1" w:styleId="TableBullet3">
    <w:name w:val="Table Bullet 3"/>
    <w:qFormat/>
    <w:rsid w:val="00E874B7"/>
    <w:pPr>
      <w:numPr>
        <w:numId w:val="9"/>
      </w:numPr>
      <w:tabs>
        <w:tab w:val="left" w:pos="1541"/>
      </w:tabs>
      <w:spacing w:before="40" w:after="20" w:line="260" w:lineRule="atLeast"/>
    </w:pPr>
    <w:rPr>
      <w:rFonts w:ascii="Arial Nova" w:eastAsia="Times New Roman" w:hAnsi="Arial Nova" w:cs="Arial"/>
      <w:color w:val="000000"/>
    </w:rPr>
  </w:style>
  <w:style w:type="paragraph" w:customStyle="1" w:styleId="SmallLineSpacewoText">
    <w:name w:val="Small Line Space w/o Text"/>
    <w:rsid w:val="00E874B7"/>
    <w:pPr>
      <w:spacing w:before="0" w:after="0" w:line="240" w:lineRule="auto"/>
    </w:pPr>
    <w:rPr>
      <w:rFonts w:ascii="Arial Nova" w:eastAsiaTheme="minorEastAsia" w:hAnsi="Arial Nova" w:cs="Arial"/>
      <w:color w:val="000000"/>
      <w:sz w:val="16"/>
    </w:rPr>
  </w:style>
  <w:style w:type="paragraph" w:customStyle="1" w:styleId="TableHead">
    <w:name w:val="Table Head"/>
    <w:next w:val="TableText"/>
    <w:rsid w:val="00CD4064"/>
    <w:pPr>
      <w:keepNext/>
      <w:spacing w:before="0" w:after="80" w:line="280" w:lineRule="atLeast"/>
    </w:pPr>
    <w:rPr>
      <w:rFonts w:ascii="Arial Nova" w:eastAsiaTheme="minorEastAsia" w:hAnsi="Arial Nova" w:cs="Arial"/>
      <w:b/>
      <w:noProof/>
      <w:color w:val="000000"/>
    </w:rPr>
  </w:style>
  <w:style w:type="paragraph" w:customStyle="1" w:styleId="TableBullet1">
    <w:name w:val="Table Bullet 1"/>
    <w:rsid w:val="00E874B7"/>
    <w:pPr>
      <w:numPr>
        <w:numId w:val="7"/>
      </w:numPr>
      <w:spacing w:before="20" w:after="40" w:line="300" w:lineRule="atLeast"/>
      <w:ind w:left="519" w:hanging="274"/>
      <w:textAlignment w:val="center"/>
    </w:pPr>
    <w:rPr>
      <w:rFonts w:ascii="Arial Nova" w:eastAsia="Times New Roman" w:hAnsi="Arial Nova" w:cs="Arial"/>
      <w:bCs/>
      <w:color w:val="000000"/>
    </w:rPr>
  </w:style>
  <w:style w:type="paragraph" w:customStyle="1" w:styleId="TableBullet2">
    <w:name w:val="Table Bullet 2"/>
    <w:rsid w:val="00E874B7"/>
    <w:pPr>
      <w:numPr>
        <w:numId w:val="8"/>
      </w:numPr>
      <w:tabs>
        <w:tab w:val="left" w:pos="274"/>
      </w:tabs>
      <w:spacing w:before="40" w:after="40" w:line="280" w:lineRule="atLeast"/>
      <w:ind w:left="1052" w:hanging="274"/>
      <w:textAlignment w:val="center"/>
    </w:pPr>
    <w:rPr>
      <w:rFonts w:ascii="Arial Nova" w:eastAsia="Times New Roman" w:hAnsi="Arial Nova" w:cs="Arial"/>
      <w:color w:val="000000"/>
    </w:rPr>
  </w:style>
  <w:style w:type="paragraph" w:customStyle="1" w:styleId="TableHeadSmall">
    <w:name w:val="Table Head Small"/>
    <w:rsid w:val="00E874B7"/>
    <w:pPr>
      <w:keepNext/>
      <w:spacing w:before="40" w:after="40" w:line="240" w:lineRule="auto"/>
    </w:pPr>
    <w:rPr>
      <w:rFonts w:ascii="Arial Nova" w:eastAsiaTheme="minorEastAsia" w:hAnsi="Arial Nova"/>
      <w:b/>
      <w:sz w:val="20"/>
    </w:rPr>
  </w:style>
  <w:style w:type="paragraph" w:customStyle="1" w:styleId="TableIndent">
    <w:name w:val="Table Indent"/>
    <w:rsid w:val="00E874B7"/>
    <w:pPr>
      <w:spacing w:before="60" w:after="0" w:line="280" w:lineRule="atLeast"/>
      <w:ind w:left="202"/>
    </w:pPr>
    <w:rPr>
      <w:rFonts w:ascii="Arial Nova" w:eastAsiaTheme="minorEastAsia" w:hAnsi="Arial Nova" w:cs="Arial"/>
      <w:bCs/>
      <w:color w:val="000000"/>
    </w:rPr>
  </w:style>
  <w:style w:type="paragraph" w:customStyle="1" w:styleId="TableList">
    <w:name w:val="Table List"/>
    <w:rsid w:val="00E874B7"/>
    <w:pPr>
      <w:numPr>
        <w:numId w:val="10"/>
      </w:numPr>
      <w:tabs>
        <w:tab w:val="left" w:pos="504"/>
      </w:tabs>
      <w:spacing w:before="40" w:after="0" w:line="280" w:lineRule="exact"/>
    </w:pPr>
    <w:rPr>
      <w:rFonts w:ascii="Arial Nova" w:eastAsiaTheme="minorEastAsia" w:hAnsi="Arial Nova" w:cs="Arial"/>
      <w:szCs w:val="24"/>
    </w:rPr>
  </w:style>
  <w:style w:type="paragraph" w:customStyle="1" w:styleId="TableText">
    <w:name w:val="Table Text"/>
    <w:rsid w:val="00E874B7"/>
    <w:pPr>
      <w:spacing w:before="60" w:after="0" w:line="280" w:lineRule="atLeast"/>
    </w:pPr>
    <w:rPr>
      <w:rFonts w:ascii="Arial Nova" w:eastAsiaTheme="minorEastAsia" w:hAnsi="Arial Nova" w:cs="Arial"/>
      <w:bCs/>
      <w:color w:val="000000"/>
    </w:rPr>
  </w:style>
  <w:style w:type="paragraph" w:customStyle="1" w:styleId="TableTextSmall">
    <w:name w:val="Table Text Small"/>
    <w:rsid w:val="00E874B7"/>
    <w:pPr>
      <w:spacing w:before="40" w:after="0" w:line="240" w:lineRule="atLeast"/>
    </w:pPr>
    <w:rPr>
      <w:rFonts w:ascii="Arial Nova" w:eastAsiaTheme="minorEastAsia" w:hAnsi="Arial Nova"/>
      <w:sz w:val="20"/>
    </w:rPr>
  </w:style>
  <w:style w:type="paragraph" w:customStyle="1" w:styleId="List-NumberSub">
    <w:name w:val="List-Number Sub"/>
    <w:qFormat/>
    <w:rsid w:val="0010706D"/>
    <w:pPr>
      <w:numPr>
        <w:ilvl w:val="1"/>
        <w:numId w:val="13"/>
      </w:numPr>
      <w:tabs>
        <w:tab w:val="left" w:pos="1166"/>
      </w:tabs>
      <w:spacing w:before="120" w:after="0"/>
    </w:pPr>
    <w:rPr>
      <w:rFonts w:ascii="Arial Nova" w:eastAsiaTheme="minorEastAsia" w:hAnsi="Arial Nova" w:cs="Arial"/>
      <w:szCs w:val="24"/>
    </w:rPr>
  </w:style>
  <w:style w:type="paragraph" w:customStyle="1" w:styleId="List-NumberSub2">
    <w:name w:val="List-Number Sub2"/>
    <w:qFormat/>
    <w:rsid w:val="00F13D2E"/>
    <w:pPr>
      <w:numPr>
        <w:ilvl w:val="2"/>
        <w:numId w:val="13"/>
      </w:numPr>
      <w:tabs>
        <w:tab w:val="left" w:pos="1627"/>
      </w:tabs>
      <w:spacing w:before="20" w:after="0"/>
    </w:pPr>
    <w:rPr>
      <w:rFonts w:ascii="Arial Nova" w:eastAsiaTheme="minorEastAsia" w:hAnsi="Arial Nova" w:cs="Arial"/>
      <w:szCs w:val="24"/>
    </w:rPr>
  </w:style>
  <w:style w:type="paragraph" w:customStyle="1" w:styleId="List-Bullet2">
    <w:name w:val="List-Bullet 2"/>
    <w:qFormat/>
    <w:rsid w:val="00880CE3"/>
    <w:pPr>
      <w:numPr>
        <w:numId w:val="4"/>
      </w:numPr>
      <w:tabs>
        <w:tab w:val="left" w:pos="1166"/>
      </w:tabs>
      <w:spacing w:before="40" w:after="0" w:line="300" w:lineRule="atLeast"/>
    </w:pPr>
    <w:rPr>
      <w:rFonts w:ascii="Arial Nova" w:eastAsiaTheme="minorEastAsia" w:hAnsi="Arial Nova" w:cs="Arial"/>
      <w:szCs w:val="24"/>
    </w:rPr>
  </w:style>
  <w:style w:type="paragraph" w:customStyle="1" w:styleId="List-Bullet3">
    <w:name w:val="List-Bullet 3"/>
    <w:basedOn w:val="TableBullet3"/>
    <w:qFormat/>
    <w:rsid w:val="00880CE3"/>
  </w:style>
  <w:style w:type="paragraph" w:customStyle="1" w:styleId="TableBullet1Small">
    <w:name w:val="Table Bullet 1 Small"/>
    <w:qFormat/>
    <w:rsid w:val="00E874B7"/>
    <w:pPr>
      <w:numPr>
        <w:numId w:val="12"/>
      </w:numPr>
      <w:tabs>
        <w:tab w:val="left" w:pos="72"/>
        <w:tab w:val="left" w:pos="256"/>
      </w:tabs>
      <w:spacing w:before="20" w:after="0" w:line="260" w:lineRule="exact"/>
      <w:ind w:left="259" w:hanging="187"/>
    </w:pPr>
    <w:rPr>
      <w:rFonts w:ascii="Arial Nova" w:eastAsia="Times New Roman" w:hAnsi="Arial Nova" w:cs="Arial"/>
      <w:bCs/>
      <w:color w:val="000000"/>
      <w:sz w:val="20"/>
    </w:rPr>
  </w:style>
  <w:style w:type="paragraph" w:customStyle="1" w:styleId="TableBullet2Small">
    <w:name w:val="Table Bullet 2 Small"/>
    <w:qFormat/>
    <w:rsid w:val="00E874B7"/>
    <w:pPr>
      <w:numPr>
        <w:numId w:val="3"/>
      </w:numPr>
      <w:tabs>
        <w:tab w:val="left" w:pos="418"/>
        <w:tab w:val="left" w:pos="634"/>
      </w:tabs>
      <w:spacing w:before="0" w:after="0" w:line="260" w:lineRule="exact"/>
      <w:ind w:left="620" w:hanging="202"/>
    </w:pPr>
    <w:rPr>
      <w:rFonts w:ascii="Arial Nova" w:eastAsia="Times New Roman" w:hAnsi="Arial Nova" w:cs="Arial"/>
      <w:bCs/>
      <w:color w:val="000000"/>
      <w:sz w:val="20"/>
    </w:rPr>
  </w:style>
  <w:style w:type="table" w:styleId="TableGrid">
    <w:name w:val="Table Grid"/>
    <w:basedOn w:val="TableNormal"/>
    <w:uiPriority w:val="39"/>
    <w:rsid w:val="009F18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te">
    <w:name w:val="Table Note"/>
    <w:next w:val="TableText"/>
    <w:qFormat/>
    <w:rsid w:val="00E874B7"/>
    <w:pPr>
      <w:spacing w:before="60" w:line="280" w:lineRule="atLeast"/>
      <w:ind w:left="864" w:hanging="864"/>
    </w:pPr>
    <w:rPr>
      <w:rFonts w:ascii="Arial Nova" w:eastAsiaTheme="minorEastAsia" w:hAnsi="Arial Nova" w:cs="Arial"/>
      <w:color w:val="000000"/>
    </w:rPr>
  </w:style>
  <w:style w:type="paragraph" w:customStyle="1" w:styleId="Figure">
    <w:name w:val="Figure"/>
    <w:next w:val="Caption"/>
    <w:qFormat/>
    <w:rsid w:val="00A57636"/>
    <w:pPr>
      <w:keepNext/>
      <w:spacing w:before="180" w:after="180" w:line="240" w:lineRule="atLeast"/>
      <w:jc w:val="center"/>
    </w:pPr>
    <w:rPr>
      <w:rFonts w:ascii="Arial Nova" w:eastAsiaTheme="minorEastAsia" w:hAnsi="Arial Nova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2660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C"/>
    <w:rPr>
      <w:rFonts w:ascii="Segoe UI" w:hAnsi="Segoe UI" w:cs="Segoe UI"/>
      <w:sz w:val="18"/>
      <w:szCs w:val="18"/>
    </w:rPr>
  </w:style>
  <w:style w:type="paragraph" w:customStyle="1" w:styleId="TableListSmall">
    <w:name w:val="Table List Small"/>
    <w:rsid w:val="00E874B7"/>
    <w:pPr>
      <w:numPr>
        <w:numId w:val="6"/>
      </w:numPr>
      <w:tabs>
        <w:tab w:val="left" w:pos="259"/>
      </w:tabs>
      <w:spacing w:before="40" w:after="0" w:line="240" w:lineRule="exact"/>
    </w:pPr>
    <w:rPr>
      <w:rFonts w:ascii="Arial Nova" w:eastAsiaTheme="minorEastAsia" w:hAnsi="Arial Nova"/>
      <w:sz w:val="20"/>
    </w:rPr>
  </w:style>
  <w:style w:type="paragraph" w:customStyle="1" w:styleId="List-Indentnobullet">
    <w:name w:val="List-Indent no bullet"/>
    <w:basedOn w:val="SmallLineSpacewoText"/>
    <w:qFormat/>
    <w:rsid w:val="0058132E"/>
    <w:pPr>
      <w:spacing w:before="80" w:line="300" w:lineRule="atLeast"/>
      <w:ind w:left="360"/>
    </w:pPr>
    <w:rPr>
      <w:sz w:val="22"/>
    </w:rPr>
  </w:style>
  <w:style w:type="numbering" w:customStyle="1" w:styleId="ListNumberingStyles">
    <w:name w:val="List Numbering Styles"/>
    <w:uiPriority w:val="99"/>
    <w:rsid w:val="00F13D2E"/>
    <w:pPr>
      <w:numPr>
        <w:numId w:val="13"/>
      </w:numPr>
    </w:pPr>
  </w:style>
  <w:style w:type="character" w:styleId="CommentReference">
    <w:name w:val="annotation reference"/>
    <w:basedOn w:val="DefaultParagraphFont"/>
    <w:uiPriority w:val="99"/>
    <w:semiHidden/>
    <w:rsid w:val="00112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2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2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297"/>
    <w:rPr>
      <w:b/>
      <w:bCs/>
      <w:sz w:val="20"/>
      <w:szCs w:val="20"/>
    </w:rPr>
  </w:style>
  <w:style w:type="paragraph" w:customStyle="1" w:styleId="TableListSub">
    <w:name w:val="Table List Sub"/>
    <w:basedOn w:val="TableList"/>
    <w:qFormat/>
    <w:rsid w:val="005E3B66"/>
    <w:pPr>
      <w:numPr>
        <w:numId w:val="19"/>
      </w:numPr>
      <w:tabs>
        <w:tab w:val="clear" w:pos="504"/>
        <w:tab w:val="left" w:pos="648"/>
      </w:tabs>
    </w:pPr>
  </w:style>
  <w:style w:type="character" w:customStyle="1" w:styleId="AnswerTextColor">
    <w:name w:val="Answer Text Color"/>
    <w:basedOn w:val="BodyChar"/>
    <w:uiPriority w:val="1"/>
    <w:qFormat/>
    <w:rsid w:val="00F62DE4"/>
    <w:rPr>
      <w:rFonts w:ascii="Arial Nova" w:eastAsiaTheme="minorEastAsia" w:hAnsi="Arial Nova" w:cs="Arial"/>
      <w:color w:val="009900"/>
      <w:szCs w:val="24"/>
    </w:rPr>
  </w:style>
  <w:style w:type="numbering" w:customStyle="1" w:styleId="QList">
    <w:name w:val="QList"/>
    <w:basedOn w:val="NoList"/>
    <w:uiPriority w:val="99"/>
    <w:rsid w:val="00544243"/>
    <w:pPr>
      <w:numPr>
        <w:numId w:val="25"/>
      </w:numPr>
    </w:pPr>
  </w:style>
  <w:style w:type="paragraph" w:styleId="Title">
    <w:name w:val="Title"/>
    <w:next w:val="Heading1"/>
    <w:link w:val="TitleChar"/>
    <w:uiPriority w:val="10"/>
    <w:rsid w:val="00024CFB"/>
    <w:pPr>
      <w:pageBreakBefore/>
      <w:spacing w:before="120" w:after="360" w:line="240" w:lineRule="auto"/>
    </w:pPr>
    <w:rPr>
      <w:rFonts w:ascii="Arial Nova" w:eastAsiaTheme="majorEastAsia" w:hAnsi="Arial Nova" w:cstheme="majorBidi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024CFB"/>
    <w:rPr>
      <w:rFonts w:ascii="Arial Nova" w:eastAsiaTheme="majorEastAsia" w:hAnsi="Arial Nova" w:cstheme="majorBidi"/>
      <w:b/>
      <w:bCs/>
      <w:sz w:val="38"/>
      <w:szCs w:val="38"/>
    </w:rPr>
  </w:style>
  <w:style w:type="paragraph" w:customStyle="1" w:styleId="StudentNameLaunch">
    <w:name w:val="Student Name (Launch)"/>
    <w:qFormat/>
    <w:rsid w:val="005950AA"/>
    <w:pPr>
      <w:pageBreakBefore/>
    </w:pPr>
    <w:rPr>
      <w:rFonts w:ascii="Arial Nova" w:eastAsiaTheme="majorEastAsia" w:hAnsi="Arial Nova" w:cstheme="majorBidi"/>
      <w:iCs/>
      <w:sz w:val="24"/>
      <w:szCs w:val="24"/>
    </w:rPr>
  </w:style>
  <w:style w:type="paragraph" w:customStyle="1" w:styleId="Line">
    <w:name w:val="Line"/>
    <w:qFormat/>
    <w:rsid w:val="00570ABC"/>
    <w:pPr>
      <w:pBdr>
        <w:bottom w:val="single" w:sz="12" w:space="1" w:color="auto"/>
        <w:between w:val="single" w:sz="12" w:space="1" w:color="auto"/>
      </w:pBdr>
      <w:spacing w:before="160" w:after="0" w:line="240" w:lineRule="auto"/>
      <w:ind w:left="634"/>
    </w:pPr>
    <w:rPr>
      <w:rFonts w:ascii="Arial Nova" w:eastAsiaTheme="minorEastAsia" w:hAnsi="Arial Nova" w:cs="Arial"/>
      <w:color w:val="000000"/>
      <w:szCs w:val="24"/>
    </w:rPr>
  </w:style>
  <w:style w:type="paragraph" w:customStyle="1" w:styleId="LineSub">
    <w:name w:val="Line Sub"/>
    <w:basedOn w:val="Line"/>
    <w:qFormat/>
    <w:rsid w:val="00F42E97"/>
    <w:pPr>
      <w:ind w:left="1170"/>
    </w:pPr>
  </w:style>
  <w:style w:type="paragraph" w:styleId="ListParagraph">
    <w:name w:val="List Paragraph"/>
    <w:basedOn w:val="Normal"/>
    <w:uiPriority w:val="34"/>
    <w:semiHidden/>
    <w:qFormat/>
    <w:rsid w:val="006F6D46"/>
    <w:pPr>
      <w:ind w:left="720"/>
      <w:contextualSpacing/>
    </w:pPr>
  </w:style>
  <w:style w:type="paragraph" w:styleId="NormalWeb">
    <w:name w:val="Normal (Web)"/>
    <w:next w:val="Body"/>
    <w:uiPriority w:val="99"/>
    <w:semiHidden/>
    <w:rsid w:val="00F570F0"/>
    <w:rPr>
      <w:rFonts w:ascii="Arial Nova" w:hAnsi="Arial Nova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8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2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tw.read.inkling.com/a/b/71ce293152cf4873b7395f3d59c64a57/p/ceac1432841d4d999a519b7834eede4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aidley\Dropbox%20(Project%20Lead%20The%20Way)\Programs%20Writing%20Central\Pathway%20Word%20Templates\2021%20Professional%20Development%20Word%20Templates\PD%202021%20portrait%2016Feb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 2021 portrait 16Feb21.dotx</Template>
  <TotalTime>1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Laidley</dc:creator>
  <cp:keywords/>
  <dc:description/>
  <cp:lastModifiedBy>Rickert, Elliott</cp:lastModifiedBy>
  <cp:revision>2</cp:revision>
  <cp:lastPrinted>2020-12-02T20:13:00Z</cp:lastPrinted>
  <dcterms:created xsi:type="dcterms:W3CDTF">2023-03-30T15:08:00Z</dcterms:created>
  <dcterms:modified xsi:type="dcterms:W3CDTF">2023-03-30T15:08:00Z</dcterms:modified>
</cp:coreProperties>
</file>